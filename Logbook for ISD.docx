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hAnsiTheme="majorHAnsi" w:eastAsiaTheme="majorEastAsia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5B5242" w:rsidRDefault="005B5242" w14:paraId="1EAB14C6" w14:textId="77777777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5B5242" w:rsidTr="339F5F35" w14:paraId="1554F48E" w14:textId="77777777">
            <w:tc>
              <w:tcPr>
                <w:tcW w:w="9576" w:type="dxa"/>
                <w:tcMar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7EFE3A249C49402D8146BCDE1E9E737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B5242" w:rsidP="339F5F35" w:rsidRDefault="00D948E4" w14:paraId="2448BBAF" w14:textId="77777777" w14:noSpellErr="1">
                    <w:pPr>
                      <w:pStyle w:val="Title"/>
                      <w:jc w:val="center"/>
                      <w:rPr>
                        <w:sz w:val="96"/>
                        <w:szCs w:val="96"/>
                      </w:rPr>
                    </w:pPr>
                    <w:r w:rsidRPr="339F5F35" w:rsidR="339F5F35">
                      <w:rPr>
                        <w:sz w:val="96"/>
                        <w:szCs w:val="96"/>
                      </w:rPr>
                      <w:t>Logbook for ISD</w:t>
                    </w:r>
                  </w:p>
                </w:sdtContent>
              </w:sdt>
              <w:p w:rsidR="339F5F35" w:rsidRDefault="339F5F35" w14:paraId="339F5F35"/>
            </w:tc>
          </w:tr>
          <w:tr w:rsidR="005B5242" w:rsidTr="339F5F35" w14:paraId="068F2E55" w14:textId="77777777">
            <w:tc>
              <w:tcPr>
                <w:tcW w:w="0" w:type="auto"/>
                <w:tcMar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placeholder>
                    <w:docPart w:val="FD075DB053E947D2A075D7847F33352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5B5242" w:rsidP="339F5F35" w:rsidRDefault="00D948E4" w14:paraId="7736A61A" w14:textId="77777777" w14:noSpellErr="1">
                    <w:pPr>
                      <w:pStyle w:val="Subtitle"/>
                      <w:numPr>
                        <w:numId w:val="0"/>
                      </w:numPr>
                      <w:jc w:val="center"/>
                      <w:rPr>
                        <w:sz w:val="36"/>
                        <w:szCs w:val="36"/>
                      </w:rPr>
                    </w:pPr>
                    <w:r w:rsidRPr="339F5F35" w:rsidR="339F5F35">
                      <w:rPr>
                        <w:sz w:val="36"/>
                        <w:szCs w:val="36"/>
                      </w:rPr>
                      <w:t>Your name and student number</w:t>
                    </w:r>
                  </w:p>
                </w:sdtContent>
              </w:sdt>
              <w:p w:rsidR="339F5F35" w:rsidRDefault="339F5F35" w14:paraId="5C2936EE"/>
            </w:tc>
          </w:tr>
          <w:tr w:rsidR="005B5242" w:rsidTr="339F5F35" w14:paraId="66B849F8" w14:textId="77777777">
            <w:tc>
              <w:tcPr>
                <w:tcW w:w="0" w:type="auto"/>
                <w:tcMar/>
                <w:vAlign w:val="bottom"/>
              </w:tcPr>
              <w:p w:rsidR="005B5242" w:rsidRDefault="005B5242" w14:paraId="3DF12229" w14:textId="77777777"/>
            </w:tc>
          </w:tr>
          <w:tr w:rsidR="005B5242" w:rsidTr="339F5F35" w14:paraId="1A298806" w14:textId="77777777">
            <w:tc>
              <w:tcPr>
                <w:tcW w:w="0" w:type="auto"/>
                <w:tcMar/>
                <w:vAlign w:val="bottom"/>
              </w:tcPr>
              <w:p w:rsidR="005B5242" w:rsidRDefault="005B5242" w14:paraId="46FAAF72" w14:textId="77777777">
                <w:pPr>
                  <w:jc w:val="center"/>
                </w:pPr>
              </w:p>
            </w:tc>
          </w:tr>
          <w:tr w:rsidR="005B5242" w:rsidTr="339F5F35" w14:paraId="2442A87E" w14:textId="77777777">
            <w:tc>
              <w:tcPr>
                <w:tcW w:w="0" w:type="auto"/>
                <w:tcMar/>
                <w:vAlign w:val="bottom"/>
              </w:tcPr>
              <w:p w:rsidR="005B5242" w:rsidRDefault="005B5242" w14:paraId="46541F54" w14:textId="77777777">
                <w:pPr>
                  <w:jc w:val="center"/>
                </w:pPr>
              </w:p>
            </w:tc>
          </w:tr>
        </w:tbl>
        <w:p w:rsidR="005B5242" w:rsidRDefault="00B2656D" w14:paraId="2C46AE7C" w14:textId="77777777">
          <w:pPr>
            <w:rPr>
              <w:rFonts w:asciiTheme="majorHAnsi" w:hAnsiTheme="majorHAnsi" w:eastAsiaTheme="majorEastAsia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hAnsiTheme="majorHAnsi" w:eastAsiaTheme="majorEastAsia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alias w:val="Title"/>
        <w:id w:val="598529223"/>
        <w:placeholder>
          <w:docPart w:val="7EFE3A249C49402D8146BCDE1E9E737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5242" w:rsidRDefault="00D948E4" w14:paraId="2EA0942E" w14:textId="77777777" w14:noSpellErr="1">
          <w:pPr>
            <w:pStyle w:val="Title"/>
          </w:pPr>
          <w:r w:rsidRPr="339F5F35" w:rsidR="339F5F35">
            <w:rPr>
              <w:lang w:val="en-GB"/>
            </w:rPr>
            <w:t>Logbook for ISD</w:t>
          </w:r>
        </w:p>
      </w:sdtContent>
    </w:sdt>
    <w:p w:rsidR="00FE4316" w:rsidP="339F5F35" w:rsidRDefault="00347E6B" w14:paraId="616166FA" w14:textId="77777777" w14:noSpellErr="1">
      <w:pPr>
        <w:pStyle w:val="Subtitle"/>
        <w:numPr>
          <w:numId w:val="0"/>
        </w:numPr>
      </w:pPr>
      <w:sdt>
        <w:sdtPr>
          <w:alias w:val="Subtitle"/>
          <w:id w:val="-723052804"/>
          <w:placeholder>
            <w:docPart w:val="FD075DB053E947D2A075D7847F33352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948E4">
            <w:rPr>
              <w:lang w:val="en-GB"/>
            </w:rPr>
            <w:t>Your name and student number</w:t>
          </w:r>
        </w:sdtContent>
      </w:sdt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-11417298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E4316" w:rsidRDefault="00FE4316" w14:paraId="70B85C7C" w14:textId="77777777" w14:noSpellErr="1">
          <w:pPr>
            <w:pStyle w:val="TOCHeading"/>
          </w:pPr>
          <w:r w:rsidR="339F5F35">
            <w:rPr/>
            <w:t>Contents</w:t>
          </w:r>
        </w:p>
        <w:p w:rsidR="00B2656D" w:rsidRDefault="00FE4316" w14:paraId="6BC0EED1" w14:textId="77777777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31296390">
            <w:r w:rsidRPr="006F420C" w:rsidR="00B2656D">
              <w:rPr>
                <w:rStyle w:val="Hyperlink"/>
                <w:noProof/>
              </w:rPr>
              <w:t>Introduction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_Toc431296390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2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6396A5CF" w14:textId="77777777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1">
            <w:r w:rsidRPr="006F420C" w:rsidR="00B2656D">
              <w:rPr>
                <w:rStyle w:val="Hyperlink"/>
                <w:noProof/>
              </w:rPr>
              <w:t>Week 1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_Toc431296391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3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2563E6F8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2">
            <w:r w:rsidRPr="006F420C" w:rsidR="00B2656D">
              <w:rPr>
                <w:rStyle w:val="Hyperlink"/>
                <w:noProof/>
              </w:rPr>
              <w:t>Exercises 1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_Toc431296392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3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04A079BC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3">
            <w:r w:rsidRPr="006F420C" w:rsidR="00B2656D">
              <w:rPr>
                <w:rStyle w:val="Hyperlink"/>
                <w:noProof/>
              </w:rPr>
              <w:t>Exercises 2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_Toc431296393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3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1B6AD945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4">
            <w:r w:rsidRPr="006F420C" w:rsidR="00B2656D">
              <w:rPr>
                <w:rStyle w:val="Hyperlink"/>
                <w:noProof/>
              </w:rPr>
              <w:t>Exercises …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_Toc431296394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3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6D1DF9D7" w14:textId="77777777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5">
            <w:r w:rsidRPr="006F420C" w:rsidR="00B2656D">
              <w:rPr>
                <w:rStyle w:val="Hyperlink"/>
                <w:noProof/>
              </w:rPr>
              <w:t>Week 2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_Toc431296395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4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32069BC7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6">
            <w:r w:rsidRPr="006F420C" w:rsidR="00B2656D">
              <w:rPr>
                <w:rStyle w:val="Hyperlink"/>
                <w:noProof/>
              </w:rPr>
              <w:t>Exercises 1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_Toc431296396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4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4292DFB5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7">
            <w:r w:rsidRPr="006F420C" w:rsidR="00B2656D">
              <w:rPr>
                <w:rStyle w:val="Hyperlink"/>
                <w:noProof/>
              </w:rPr>
              <w:t>Exercises 2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_Toc431296397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4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179D085C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8">
            <w:r w:rsidRPr="006F420C" w:rsidR="00B2656D">
              <w:rPr>
                <w:rStyle w:val="Hyperlink"/>
                <w:noProof/>
              </w:rPr>
              <w:t>Exercises …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_Toc431296398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4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7E567095" w14:textId="77777777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9">
            <w:r w:rsidRPr="006F420C" w:rsidR="00B2656D">
              <w:rPr>
                <w:rStyle w:val="Hyperlink"/>
                <w:noProof/>
              </w:rPr>
              <w:t>Week 3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_Toc431296399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5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552A090D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0">
            <w:r w:rsidRPr="006F420C" w:rsidR="00B2656D">
              <w:rPr>
                <w:rStyle w:val="Hyperlink"/>
                <w:noProof/>
              </w:rPr>
              <w:t>Exercises 1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_Toc431296400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5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48AA1A8E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1">
            <w:r w:rsidRPr="006F420C" w:rsidR="00B2656D">
              <w:rPr>
                <w:rStyle w:val="Hyperlink"/>
                <w:noProof/>
              </w:rPr>
              <w:t>Exercises 2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_Toc431296401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5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40C98377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2">
            <w:r w:rsidRPr="006F420C" w:rsidR="00B2656D">
              <w:rPr>
                <w:rStyle w:val="Hyperlink"/>
                <w:noProof/>
              </w:rPr>
              <w:t>Exercises …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_Toc431296402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5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0DC549D2" w14:textId="77777777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3">
            <w:r w:rsidRPr="006F420C" w:rsidR="00B2656D">
              <w:rPr>
                <w:rStyle w:val="Hyperlink"/>
                <w:noProof/>
              </w:rPr>
              <w:t>Week…13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_Toc431296403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6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64ADABBE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4">
            <w:r w:rsidRPr="006F420C" w:rsidR="00B2656D">
              <w:rPr>
                <w:rStyle w:val="Hyperlink"/>
                <w:noProof/>
              </w:rPr>
              <w:t>Exercises 1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_Toc431296404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6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75A28989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5">
            <w:r w:rsidRPr="006F420C" w:rsidR="00B2656D">
              <w:rPr>
                <w:rStyle w:val="Hyperlink"/>
                <w:noProof/>
              </w:rPr>
              <w:t>Exercises 2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_Toc431296405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6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347E6B" w14:paraId="77835416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6">
            <w:r w:rsidRPr="006F420C" w:rsidR="00B2656D">
              <w:rPr>
                <w:rStyle w:val="Hyperlink"/>
                <w:noProof/>
              </w:rPr>
              <w:t>Exercises …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_Toc431296406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6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FE4316" w:rsidRDefault="00FE4316" w14:paraId="043DD1FF" w14:textId="77777777">
          <w:r>
            <w:rPr>
              <w:b/>
              <w:bCs/>
              <w:noProof/>
            </w:rPr>
            <w:fldChar w:fldCharType="end"/>
          </w:r>
        </w:p>
      </w:sdtContent>
    </w:sdt>
    <w:p w:rsidR="00FE4316" w:rsidRDefault="00FE4316" w14:paraId="52ADDCCE" w14:textId="77777777">
      <w:pPr>
        <w:spacing w:line="288" w:lineRule="auto"/>
      </w:pPr>
    </w:p>
    <w:p w:rsidR="00FE4316" w:rsidRDefault="00FE4316" w14:paraId="72FCBB60" w14:textId="77777777">
      <w:pPr>
        <w:spacing w:line="288" w:lineRule="auto"/>
      </w:pPr>
    </w:p>
    <w:p w:rsidR="00FE4316" w:rsidRDefault="00FE4316" w14:paraId="64AD4B55" w14:textId="77777777">
      <w:pPr>
        <w:spacing w:line="288" w:lineRule="auto"/>
      </w:pPr>
    </w:p>
    <w:p w:rsidR="00FE4316" w:rsidRDefault="00FE4316" w14:paraId="672FE6A6" w14:textId="77777777">
      <w:pPr>
        <w:spacing w:line="288" w:lineRule="auto"/>
      </w:pPr>
    </w:p>
    <w:p w:rsidR="00FE4316" w:rsidP="00FE4316" w:rsidRDefault="00FE4316" w14:paraId="33B0684A" w14:textId="77777777" w14:noSpellErr="1">
      <w:pPr>
        <w:pStyle w:val="Heading1"/>
      </w:pPr>
      <w:bookmarkStart w:name="_Toc431296390" w:id="0"/>
      <w:r w:rsidR="339F5F35">
        <w:rPr/>
        <w:t>Introduction</w:t>
      </w:r>
      <w:bookmarkEnd w:id="0"/>
    </w:p>
    <w:p w:rsidR="00FE4316" w:rsidP="00FE4316" w:rsidRDefault="00FE4316" w14:paraId="119DADA3" w14:textId="77777777"/>
    <w:p w:rsidRPr="00FE4316" w:rsidR="00FE4316" w:rsidP="00FE4316" w:rsidRDefault="00FE4316" w14:paraId="691AF604" w14:textId="77777777" w14:noSpellErr="1">
      <w:r w:rsidR="4599B6B0">
        <w:rPr/>
        <w:t xml:space="preserve">A brief introduction to what you </w:t>
      </w:r>
      <w:proofErr w:type="gramStart"/>
      <w:r w:rsidR="4599B6B0">
        <w:rPr/>
        <w:t>have</w:t>
      </w:r>
      <w:proofErr w:type="gramEnd"/>
      <w:r w:rsidR="4599B6B0">
        <w:rPr/>
        <w:t xml:space="preserve"> done within the module and how your experience was with the exercises and the overall module. Probably up to half a page.  </w:t>
      </w:r>
    </w:p>
    <w:p w:rsidR="00FE4316" w:rsidRDefault="00FE4316" w14:paraId="4A5CF34F" w14:textId="77777777">
      <w:pPr>
        <w:spacing w:line="288" w:lineRule="auto"/>
      </w:pPr>
    </w:p>
    <w:p w:rsidR="00FE4316" w:rsidRDefault="00FE4316" w14:paraId="6AEF0134" w14:textId="77777777">
      <w:pPr>
        <w:spacing w:line="288" w:lineRule="auto"/>
      </w:pPr>
    </w:p>
    <w:p w:rsidR="00FE4316" w:rsidRDefault="00FE4316" w14:paraId="6E0E0A1E" w14:textId="77777777">
      <w:pPr>
        <w:spacing w:line="288" w:lineRule="auto"/>
      </w:pPr>
    </w:p>
    <w:p w:rsidR="00FE4316" w:rsidRDefault="00FE4316" w14:paraId="2BA72633" w14:textId="77777777">
      <w:pPr>
        <w:spacing w:line="288" w:lineRule="auto"/>
      </w:pPr>
    </w:p>
    <w:p w:rsidR="004E0A9D" w:rsidRDefault="004E0A9D" w14:paraId="46712B66" w14:textId="77777777">
      <w:pPr>
        <w:spacing w:line="288" w:lineRule="auto"/>
      </w:pPr>
    </w:p>
    <w:p w:rsidR="004E0A9D" w:rsidRDefault="004E0A9D" w14:paraId="7E9ABCB8" w14:textId="77777777">
      <w:pPr>
        <w:spacing w:line="288" w:lineRule="auto"/>
      </w:pPr>
    </w:p>
    <w:p w:rsidR="004E0A9D" w:rsidRDefault="004E0A9D" w14:paraId="1146E8CA" w14:textId="77777777">
      <w:pPr>
        <w:spacing w:line="288" w:lineRule="auto"/>
      </w:pPr>
    </w:p>
    <w:p w:rsidR="004E0A9D" w:rsidRDefault="004E0A9D" w14:paraId="685D504B" w14:textId="77777777">
      <w:pPr>
        <w:spacing w:line="288" w:lineRule="auto"/>
      </w:pPr>
    </w:p>
    <w:p w:rsidR="004E0A9D" w:rsidRDefault="004E0A9D" w14:paraId="5EDE2EF3" w14:textId="77777777">
      <w:pPr>
        <w:spacing w:line="288" w:lineRule="auto"/>
      </w:pPr>
    </w:p>
    <w:p w:rsidR="004E0A9D" w:rsidRDefault="004E0A9D" w14:paraId="0CBC1B17" w14:textId="77777777">
      <w:pPr>
        <w:spacing w:line="288" w:lineRule="auto"/>
      </w:pPr>
    </w:p>
    <w:p w:rsidR="004E0A9D" w:rsidRDefault="004E0A9D" w14:paraId="2767E9AB" w14:textId="77777777">
      <w:pPr>
        <w:spacing w:line="288" w:lineRule="auto"/>
      </w:pPr>
    </w:p>
    <w:p w:rsidR="004E0A9D" w:rsidRDefault="004E0A9D" w14:paraId="587C1452" w14:textId="77777777">
      <w:pPr>
        <w:spacing w:line="288" w:lineRule="auto"/>
      </w:pPr>
    </w:p>
    <w:p w:rsidR="004E0A9D" w:rsidRDefault="004E0A9D" w14:paraId="2B246768" w14:textId="77777777">
      <w:pPr>
        <w:spacing w:line="288" w:lineRule="auto"/>
      </w:pPr>
    </w:p>
    <w:p w:rsidR="004E0A9D" w:rsidRDefault="004E0A9D" w14:paraId="2E9FBD8D" w14:textId="77777777">
      <w:pPr>
        <w:spacing w:line="288" w:lineRule="auto"/>
      </w:pPr>
    </w:p>
    <w:p w:rsidR="004E0A9D" w:rsidRDefault="004E0A9D" w14:paraId="4137899D" w14:textId="77777777">
      <w:pPr>
        <w:spacing w:line="288" w:lineRule="auto"/>
      </w:pPr>
    </w:p>
    <w:p w:rsidR="004E0A9D" w:rsidRDefault="004E0A9D" w14:paraId="0AA71924" w14:textId="77777777">
      <w:pPr>
        <w:spacing w:line="288" w:lineRule="auto"/>
      </w:pPr>
    </w:p>
    <w:p w:rsidR="00FE4316" w:rsidRDefault="00FE4316" w14:paraId="477C2A08" w14:textId="77777777">
      <w:pPr>
        <w:spacing w:line="288" w:lineRule="auto"/>
      </w:pPr>
    </w:p>
    <w:p w:rsidR="00FE4316" w:rsidP="00FE4316" w:rsidRDefault="00FE4316" w14:paraId="01655857" w14:textId="77777777" w14:noSpellErr="1">
      <w:pPr>
        <w:pStyle w:val="Heading1"/>
      </w:pPr>
      <w:bookmarkStart w:name="_Toc431296391" w:id="1"/>
      <w:r w:rsidR="339F5F35">
        <w:rPr/>
        <w:t>Week 1</w:t>
      </w:r>
      <w:bookmarkEnd w:id="1"/>
    </w:p>
    <w:p w:rsidR="00FE4316" w:rsidP="00FE4316" w:rsidRDefault="00FE4316" w14:paraId="27FAB682" w14:textId="77777777" w14:noSpellErr="1">
      <w:r w:rsidR="339F5F35">
        <w:rPr/>
        <w:t xml:space="preserve">Some overview of the topics covered by the lecture and the exercises. Not too much, may be a paragraph. </w:t>
      </w:r>
    </w:p>
    <w:p w:rsidR="00FE4316" w:rsidP="00FE4316" w:rsidRDefault="00FE4316" w14:paraId="583855D8" w14:textId="77777777" w14:noSpellErr="1">
      <w:pPr>
        <w:pStyle w:val="Heading2"/>
      </w:pPr>
      <w:bookmarkStart w:name="_Toc431296392" w:id="2"/>
      <w:r w:rsidR="339F5F35">
        <w:rPr/>
        <w:t>Exercises 1</w:t>
      </w:r>
      <w:bookmarkEnd w:id="2"/>
    </w:p>
    <w:p w:rsidR="00FE4316" w:rsidP="00FE4316" w:rsidRDefault="00FE4316" w14:paraId="044222CA" w14:textId="77777777">
      <w:r w:rsidR="4599B6B0">
        <w:rPr/>
        <w:t xml:space="preserve">Provide the exercises description and your answers. Where applicable </w:t>
      </w:r>
      <w:proofErr w:type="gramStart"/>
      <w:r w:rsidR="4599B6B0">
        <w:rPr/>
        <w:t>use  source</w:t>
      </w:r>
      <w:proofErr w:type="gramEnd"/>
      <w:r w:rsidR="4599B6B0">
        <w:rPr/>
        <w:t xml:space="preserve"> code excerpts, explanations of these, represent your results, for example by showing screenshots of your program and, where applicable, display the use of your code repository (</w:t>
      </w:r>
      <w:proofErr w:type="spellStart"/>
      <w:r w:rsidR="4599B6B0">
        <w:rPr/>
        <w:t>github</w:t>
      </w:r>
      <w:proofErr w:type="spellEnd"/>
      <w:r w:rsidR="4599B6B0">
        <w:rPr/>
        <w:t xml:space="preserve">) either by screenshots or by providing log data from your code repository.  </w:t>
      </w:r>
    </w:p>
    <w:p w:rsidR="00FE4316" w:rsidP="00FE4316" w:rsidRDefault="00FE4316" w14:paraId="783D5CF9" w14:textId="77777777" w14:noSpellErr="1">
      <w:pPr>
        <w:pStyle w:val="Heading2"/>
      </w:pPr>
      <w:bookmarkStart w:name="_Toc431296393" w:id="3"/>
      <w:r w:rsidR="339F5F35">
        <w:rPr/>
        <w:t>Exercises 2</w:t>
      </w:r>
      <w:bookmarkEnd w:id="3"/>
    </w:p>
    <w:p w:rsidR="00FE4316" w:rsidP="00FE4316" w:rsidRDefault="00FE4316" w14:paraId="6524A222" w14:textId="77777777">
      <w:r w:rsidR="4599B6B0">
        <w:rPr/>
        <w:t xml:space="preserve">Provide the exercises description and your answers. Where applicable </w:t>
      </w:r>
      <w:proofErr w:type="gramStart"/>
      <w:r w:rsidR="4599B6B0">
        <w:rPr/>
        <w:t>use  source</w:t>
      </w:r>
      <w:proofErr w:type="gramEnd"/>
      <w:r w:rsidR="4599B6B0">
        <w:rPr/>
        <w:t xml:space="preserve"> code excerpts, explanations of these, represent your results, for example by showing screenshots of your program and, where applicable, display the use of your code repository (</w:t>
      </w:r>
      <w:proofErr w:type="spellStart"/>
      <w:r w:rsidR="4599B6B0">
        <w:rPr/>
        <w:t>github</w:t>
      </w:r>
      <w:proofErr w:type="spellEnd"/>
      <w:r w:rsidR="4599B6B0">
        <w:rPr/>
        <w:t xml:space="preserve">) either by screenshots or by providing log data from your code repository.  </w:t>
      </w:r>
    </w:p>
    <w:p w:rsidR="00FE4316" w:rsidP="00B2656D" w:rsidRDefault="00FE4316" w14:paraId="496CDEEC" w14:textId="77777777" w14:noSpellErr="1">
      <w:pPr>
        <w:pStyle w:val="Heading2"/>
      </w:pPr>
      <w:bookmarkStart w:name="_Toc431296394" w:id="4"/>
      <w:r w:rsidR="339F5F35">
        <w:rPr/>
        <w:t>Exercises …</w:t>
      </w:r>
      <w:bookmarkEnd w:id="4"/>
    </w:p>
    <w:p w:rsidR="00B2656D" w:rsidP="00B2656D" w:rsidRDefault="00B2656D" w14:paraId="70B0E523" w14:textId="77777777"/>
    <w:p w:rsidR="00B2656D" w:rsidP="00B2656D" w:rsidRDefault="00B2656D" w14:paraId="4D537503" w14:textId="77777777"/>
    <w:p w:rsidR="00B2656D" w:rsidP="00B2656D" w:rsidRDefault="00B2656D" w14:paraId="15BCD354" w14:textId="77777777"/>
    <w:p w:rsidR="00B2656D" w:rsidP="00B2656D" w:rsidRDefault="00B2656D" w14:paraId="0803EBD3" w14:textId="77777777"/>
    <w:p w:rsidR="00B2656D" w:rsidP="00B2656D" w:rsidRDefault="00B2656D" w14:paraId="197ABADF" w14:textId="77777777"/>
    <w:p w:rsidR="00B2656D" w:rsidP="00B2656D" w:rsidRDefault="00B2656D" w14:paraId="145FBFDA" w14:textId="77777777"/>
    <w:p w:rsidR="00B2656D" w:rsidP="00B2656D" w:rsidRDefault="00B2656D" w14:paraId="384FC292" w14:textId="77777777"/>
    <w:p w:rsidR="00B2656D" w:rsidP="00B2656D" w:rsidRDefault="00B2656D" w14:paraId="66E8339A" w14:textId="77777777"/>
    <w:p w:rsidR="00B2656D" w:rsidP="00B2656D" w:rsidRDefault="00B2656D" w14:paraId="75108F9B" w14:textId="77777777"/>
    <w:p w:rsidR="00B2656D" w:rsidP="00B2656D" w:rsidRDefault="00B2656D" w14:paraId="17622665" w14:textId="77777777"/>
    <w:p w:rsidRPr="00B2656D" w:rsidR="00B2656D" w:rsidP="00B2656D" w:rsidRDefault="00B2656D" w14:paraId="2B67B88D" w14:textId="77777777"/>
    <w:p w:rsidR="00FE4316" w:rsidP="00FE4316" w:rsidRDefault="00FE4316" w14:paraId="451FB41E" w14:textId="77777777" w14:noSpellErr="1">
      <w:pPr>
        <w:pStyle w:val="Heading1"/>
      </w:pPr>
      <w:bookmarkStart w:name="_Toc431296395" w:id="5"/>
      <w:r w:rsidR="339F5F35">
        <w:rPr/>
        <w:t>Week 2</w:t>
      </w:r>
      <w:bookmarkEnd w:id="5"/>
    </w:p>
    <w:p w:rsidR="00FE4316" w:rsidP="00FE4316" w:rsidRDefault="00FE4316" w14:paraId="6C4DB3E5" w14:textId="77777777" w14:noSpellErr="1">
      <w:r w:rsidR="339F5F35">
        <w:rPr/>
        <w:t xml:space="preserve">Some overview of the topics covered by the lecture and the exercises. Not too much, may be a paragraph. </w:t>
      </w:r>
    </w:p>
    <w:p w:rsidR="00CA3A47" w:rsidP="00CA3A47" w:rsidRDefault="00FE4316" w14:paraId="7BFB3F97" w14:textId="77777777" w14:noSpellErr="1">
      <w:pPr>
        <w:pStyle w:val="Heading2"/>
      </w:pPr>
      <w:bookmarkStart w:name="_Toc431296396" w:id="6"/>
      <w:r w:rsidR="339F5F35">
        <w:rPr/>
        <w:t>Exercises 1</w:t>
      </w:r>
      <w:bookmarkEnd w:id="6"/>
    </w:p>
    <w:p w:rsidRPr="00CA3A47" w:rsidR="00CA3A47" w:rsidP="00CA3A47" w:rsidRDefault="00CA3A47" w14:paraId="70C3772B" w14:textId="77777777" w14:noSpellErr="1">
      <w:r w:rsidR="339F5F35">
        <w:rPr/>
        <w:t>(Assume 1 egg for each person)</w:t>
      </w:r>
    </w:p>
    <w:p w:rsidRPr="00CA3A47" w:rsidR="00CA3A47" w:rsidP="00CA3A47" w:rsidRDefault="00AF733A" w14:paraId="15BF9B71" w14:textId="77777777" w14:noSpellErr="1">
      <w:r w:rsidR="4599B6B0">
        <w:rPr/>
        <w:t xml:space="preserve">Number </w:t>
      </w:r>
      <w:proofErr w:type="gramStart"/>
      <w:r w:rsidR="4599B6B0">
        <w:rPr/>
        <w:t>Of</w:t>
      </w:r>
      <w:proofErr w:type="gramEnd"/>
      <w:r w:rsidR="4599B6B0">
        <w:rPr/>
        <w:t xml:space="preserve"> </w:t>
      </w:r>
      <w:r w:rsidR="4599B6B0">
        <w:rPr/>
        <w:t>People</w:t>
      </w:r>
    </w:p>
    <w:p w:rsidR="005E3FA0" w:rsidP="00AF733A" w:rsidRDefault="00CA3A47" w14:paraId="72BB0A66" w14:textId="77777777">
      <w:pPr>
        <w:pStyle w:val="ListParagraph"/>
        <w:numPr>
          <w:ilvl w:val="0"/>
          <w:numId w:val="1"/>
        </w:numPr>
        <w:rPr/>
      </w:pPr>
      <w:r w:rsidR="4599B6B0">
        <w:rPr/>
        <w:t>B</w:t>
      </w:r>
      <w:r w:rsidR="4599B6B0">
        <w:rPr/>
        <w:t>uy</w:t>
      </w:r>
      <w:r w:rsidR="4599B6B0">
        <w:rPr/>
        <w:t xml:space="preserve"> eggs</w:t>
      </w:r>
      <w:r w:rsidR="4599B6B0">
        <w:rPr/>
        <w:t xml:space="preserve"> equal to </w:t>
      </w:r>
      <w:proofErr w:type="spellStart"/>
      <w:r w:rsidR="4599B6B0">
        <w:rPr/>
        <w:t>NumberOfP</w:t>
      </w:r>
      <w:r w:rsidR="4599B6B0">
        <w:rPr/>
        <w:t>eople</w:t>
      </w:r>
      <w:proofErr w:type="spellEnd"/>
      <w:r w:rsidR="4599B6B0">
        <w:rPr/>
        <w:t>.</w:t>
      </w:r>
    </w:p>
    <w:p w:rsidR="005E3FA0" w:rsidP="00AF733A" w:rsidRDefault="005E3FA0" w14:paraId="0C8AEEC8" w14:textId="77777777" w14:noSpellErr="1">
      <w:pPr>
        <w:pStyle w:val="ListParagraph"/>
        <w:numPr>
          <w:ilvl w:val="0"/>
          <w:numId w:val="1"/>
        </w:numPr>
        <w:rPr/>
      </w:pPr>
      <w:r w:rsidR="339F5F35">
        <w:rPr/>
        <w:t>Put pan on stove</w:t>
      </w:r>
      <w:r w:rsidR="339F5F35">
        <w:rPr/>
        <w:t>.</w:t>
      </w:r>
    </w:p>
    <w:p w:rsidR="005E3FA0" w:rsidP="00AF733A" w:rsidRDefault="005E3FA0" w14:paraId="48F72EB8" w14:textId="77777777" w14:noSpellErr="1">
      <w:pPr>
        <w:pStyle w:val="ListParagraph"/>
        <w:numPr>
          <w:ilvl w:val="0"/>
          <w:numId w:val="1"/>
        </w:numPr>
        <w:rPr/>
      </w:pPr>
      <w:r w:rsidR="339F5F35">
        <w:rPr/>
        <w:t>Turn on gas to 3</w:t>
      </w:r>
      <w:r w:rsidR="339F5F35">
        <w:rPr/>
        <w:t>.</w:t>
      </w:r>
    </w:p>
    <w:p w:rsidR="005E3FA0" w:rsidP="00AF733A" w:rsidRDefault="005E3FA0" w14:paraId="4DC82E4C" w14:textId="77777777">
      <w:pPr>
        <w:pStyle w:val="ListParagraph"/>
        <w:numPr>
          <w:ilvl w:val="0"/>
          <w:numId w:val="1"/>
        </w:numPr>
        <w:rPr/>
      </w:pPr>
      <w:r w:rsidR="4599B6B0">
        <w:rPr/>
        <w:t xml:space="preserve">Add 1 * </w:t>
      </w:r>
      <w:proofErr w:type="spellStart"/>
      <w:r w:rsidR="4599B6B0">
        <w:rPr/>
        <w:t>NumberOfPeople</w:t>
      </w:r>
      <w:proofErr w:type="spellEnd"/>
      <w:r w:rsidR="4599B6B0">
        <w:rPr/>
        <w:t xml:space="preserve"> gram of </w:t>
      </w:r>
      <w:proofErr w:type="gramStart"/>
      <w:r w:rsidR="4599B6B0">
        <w:rPr/>
        <w:t>oil, and</w:t>
      </w:r>
      <w:proofErr w:type="gramEnd"/>
      <w:r w:rsidR="4599B6B0">
        <w:rPr/>
        <w:t xml:space="preserve"> wait for (15 * </w:t>
      </w:r>
      <w:proofErr w:type="spellStart"/>
      <w:r w:rsidR="4599B6B0">
        <w:rPr/>
        <w:t>NumberOfPeople</w:t>
      </w:r>
      <w:proofErr w:type="spellEnd"/>
      <w:r w:rsidR="4599B6B0">
        <w:rPr/>
        <w:t>) in seconds.</w:t>
      </w:r>
    </w:p>
    <w:p w:rsidR="005E3FA0" w:rsidP="00AF733A" w:rsidRDefault="005E3FA0" w14:paraId="13A4F134" w14:textId="77777777" w14:noSpellErr="1">
      <w:pPr>
        <w:pStyle w:val="ListParagraph"/>
        <w:numPr>
          <w:ilvl w:val="0"/>
          <w:numId w:val="1"/>
        </w:numPr>
        <w:rPr/>
      </w:pPr>
      <w:r w:rsidR="339F5F35">
        <w:rPr/>
        <w:t>Break eggs and pour them into the pan.</w:t>
      </w:r>
      <w:r w:rsidR="339F5F35">
        <w:rPr/>
        <w:t xml:space="preserve"> </w:t>
      </w:r>
    </w:p>
    <w:p w:rsidR="005E3FA0" w:rsidP="00AF733A" w:rsidRDefault="005E3FA0" w14:paraId="39C61854" w14:textId="77777777" w14:noSpellErr="1">
      <w:pPr>
        <w:pStyle w:val="ListParagraph"/>
        <w:numPr>
          <w:ilvl w:val="0"/>
          <w:numId w:val="1"/>
        </w:numPr>
        <w:rPr/>
      </w:pPr>
      <w:r w:rsidR="339F5F35">
        <w:rPr/>
        <w:t>Get rid of egg shells.</w:t>
      </w:r>
    </w:p>
    <w:p w:rsidR="005E3FA0" w:rsidP="00AF733A" w:rsidRDefault="005E3FA0" w14:paraId="7FA03071" w14:textId="77777777">
      <w:pPr>
        <w:pStyle w:val="ListParagraph"/>
        <w:numPr>
          <w:ilvl w:val="0"/>
          <w:numId w:val="1"/>
        </w:numPr>
        <w:rPr/>
      </w:pPr>
      <w:r w:rsidR="4599B6B0">
        <w:rPr/>
        <w:t xml:space="preserve">Add salt (1 * </w:t>
      </w:r>
      <w:proofErr w:type="spellStart"/>
      <w:r w:rsidR="4599B6B0">
        <w:rPr/>
        <w:t>NumberOfPeople</w:t>
      </w:r>
      <w:proofErr w:type="spellEnd"/>
      <w:r w:rsidR="4599B6B0">
        <w:rPr/>
        <w:t>) in grams.</w:t>
      </w:r>
    </w:p>
    <w:p w:rsidR="005E3FA0" w:rsidP="00AF733A" w:rsidRDefault="00AF733A" w14:paraId="3F6F6EC3" w14:textId="77777777">
      <w:pPr>
        <w:pStyle w:val="ListParagraph"/>
        <w:numPr>
          <w:ilvl w:val="0"/>
          <w:numId w:val="1"/>
        </w:numPr>
        <w:rPr/>
      </w:pPr>
      <w:r w:rsidR="4599B6B0">
        <w:rPr/>
        <w:t>Start to st</w:t>
      </w:r>
      <w:r w:rsidR="4599B6B0">
        <w:rPr/>
        <w:t>ir at 80 rpm</w:t>
      </w:r>
      <w:r w:rsidR="4599B6B0">
        <w:rPr/>
        <w:t xml:space="preserve"> for (1 * </w:t>
      </w:r>
      <w:proofErr w:type="spellStart"/>
      <w:r w:rsidR="4599B6B0">
        <w:rPr/>
        <w:t>NumperOfPeople</w:t>
      </w:r>
      <w:proofErr w:type="spellEnd"/>
      <w:r w:rsidR="4599B6B0">
        <w:rPr/>
        <w:t>) in minutes.</w:t>
      </w:r>
    </w:p>
    <w:p w:rsidR="00AF733A" w:rsidP="00AF733A" w:rsidRDefault="00AF733A" w14:paraId="30F917AA" w14:textId="77777777" w14:noSpellErr="1">
      <w:pPr>
        <w:pStyle w:val="ListParagraph"/>
        <w:numPr>
          <w:ilvl w:val="0"/>
          <w:numId w:val="1"/>
        </w:numPr>
        <w:rPr/>
      </w:pPr>
      <w:r w:rsidR="339F5F35">
        <w:rPr/>
        <w:t xml:space="preserve">Turn off the Stove. </w:t>
      </w:r>
    </w:p>
    <w:p w:rsidRPr="00CA3A47" w:rsidR="00AF733A" w:rsidP="00AF733A" w:rsidRDefault="00AF733A" w14:paraId="5F0DB304" w14:textId="77777777" w14:noSpellErr="1">
      <w:pPr>
        <w:pStyle w:val="ListParagraph"/>
        <w:numPr>
          <w:ilvl w:val="0"/>
          <w:numId w:val="1"/>
        </w:numPr>
        <w:rPr/>
      </w:pPr>
      <w:r w:rsidR="339F5F35">
        <w:rPr/>
        <w:t>Serve.</w:t>
      </w:r>
    </w:p>
    <w:p w:rsidR="00FE4316" w:rsidP="00FE4316" w:rsidRDefault="00FE4316" w14:paraId="2B998DA0" w14:textId="77777777" w14:noSpellErr="1">
      <w:pPr>
        <w:pStyle w:val="Heading2"/>
      </w:pPr>
      <w:bookmarkStart w:name="_Toc431296397" w:id="7"/>
      <w:r w:rsidR="339F5F35">
        <w:rPr/>
        <w:t>Exercises 2</w:t>
      </w:r>
      <w:bookmarkEnd w:id="7"/>
    </w:p>
    <w:p w:rsidR="00AF733A" w:rsidP="00AF733A" w:rsidRDefault="00AF733A" w14:paraId="3CDAFF8D" w14:textId="77777777"/>
    <w:p w:rsidR="00AF733A" w:rsidP="00AF733A" w:rsidRDefault="00AF733A" w14:paraId="388AA88D" w14:noSpellErr="1" w14:textId="6659649B">
      <w:r w:rsidR="7FC53FA9">
        <w:rPr/>
        <w:t xml:space="preserve">Python Idle (the Python language shell) is an interpreter. Because </w:t>
      </w:r>
      <w:r w:rsidR="7FC53FA9">
        <w:rPr/>
        <w:t>it</w:t>
      </w:r>
      <w:r w:rsidR="7FC53FA9">
        <w:rPr/>
        <w:t xml:space="preserve"> translates the program one statement at a time. It is also easier to debug, </w:t>
      </w:r>
      <w:r w:rsidR="7FC53FA9">
        <w:rPr/>
        <w:t xml:space="preserve">because </w:t>
      </w:r>
      <w:r w:rsidR="7FC53FA9">
        <w:rPr/>
        <w:t xml:space="preserve">it </w:t>
      </w:r>
      <w:r w:rsidR="7FC53FA9">
        <w:rPr/>
        <w:t>translates one statement at a time, and there for making</w:t>
      </w:r>
      <w:r w:rsidR="7FC53FA9">
        <w:rPr/>
        <w:t xml:space="preserve"> it simpler to pinpoint </w:t>
      </w:r>
      <w:r w:rsidR="7FC53FA9">
        <w:rPr/>
        <w:t>where the problem lies.</w:t>
      </w:r>
    </w:p>
    <w:p w:rsidR="7FC53FA9" w:rsidP="7FC53FA9" w:rsidRDefault="7FC53FA9" w14:noSpellErr="1" w14:paraId="6B6B5674" w14:textId="32A9EAA8">
      <w:pPr>
        <w:pStyle w:val="Normal"/>
      </w:pPr>
      <w:r w:rsidR="7FC53FA9">
        <w:rPr/>
        <w:t>Python and Ruby use interpreter.</w:t>
      </w:r>
    </w:p>
    <w:p w:rsidRPr="00AF733A" w:rsidR="00AF733A" w:rsidP="00AF733A" w:rsidRDefault="00AF733A" w14:paraId="3A710B61" w14:textId="77777777"/>
    <w:p w:rsidR="00FE4316" w:rsidP="00FE4316" w:rsidRDefault="00FE4316" w14:paraId="1DCE6022" w14:textId="77777777" w14:noSpellErr="1">
      <w:pPr>
        <w:pStyle w:val="Heading2"/>
      </w:pPr>
      <w:bookmarkStart w:name="_Toc431296398" w:id="8"/>
      <w:r w:rsidR="339F5F35">
        <w:rPr/>
        <w:t>Exercises</w:t>
      </w:r>
      <w:r w:rsidR="339F5F35">
        <w:rPr/>
        <w:t xml:space="preserve"> 3</w:t>
      </w:r>
      <w:bookmarkEnd w:id="8"/>
    </w:p>
    <w:p w:rsidRPr="0038123B" w:rsidR="00AF733A" w:rsidP="00AF733A" w:rsidRDefault="002C3E45" w14:paraId="114AAE4E" w14:textId="51C2A7F2">
      <w:r w:rsidR="4599B6B0">
        <w:rPr/>
        <w:t>In order to</w:t>
      </w:r>
      <w:r w:rsidR="4599B6B0">
        <w:rPr/>
        <w:t xml:space="preserve"> put text, or more correctly in computer language known as “String”, to appear in Python programming language; you write the key word, </w:t>
      </w:r>
      <w:r w:rsidRPr="4599B6B0" w:rsidR="4599B6B0">
        <w:rPr>
          <w:b w:val="1"/>
          <w:bCs w:val="1"/>
        </w:rPr>
        <w:t xml:space="preserve">print, </w:t>
      </w:r>
      <w:r w:rsidR="4599B6B0">
        <w:rPr/>
        <w:t>followed by parenthesis</w:t>
      </w:r>
      <w:r w:rsidR="4599B6B0">
        <w:rPr/>
        <w:t>()</w:t>
      </w:r>
      <w:r w:rsidR="4599B6B0">
        <w:rPr/>
        <w:t>, like so</w:t>
      </w:r>
      <w:r w:rsidR="4599B6B0">
        <w:rPr/>
        <w:t>,</w:t>
      </w:r>
      <w:r w:rsidR="4599B6B0">
        <w:rPr/>
        <w:t xml:space="preserve"> </w:t>
      </w:r>
      <w:r w:rsidRPr="4599B6B0" w:rsidR="4599B6B0">
        <w:rPr>
          <w:b w:val="1"/>
          <w:bCs w:val="1"/>
        </w:rPr>
        <w:t>print</w:t>
      </w:r>
      <w:r w:rsidR="4599B6B0">
        <w:rPr/>
        <w:t>( ), then inside the parenthesis you put 2 double quotation mark</w:t>
      </w:r>
      <w:r w:rsidR="4599B6B0">
        <w:rPr/>
        <w:t>s</w:t>
      </w:r>
      <w:r w:rsidR="4599B6B0">
        <w:rPr/>
        <w:t xml:space="preserve">, like so </w:t>
      </w:r>
      <w:r w:rsidRPr="4599B6B0" w:rsidR="4599B6B0">
        <w:rPr>
          <w:b w:val="1"/>
          <w:bCs w:val="1"/>
        </w:rPr>
        <w:t>print</w:t>
      </w:r>
      <w:r w:rsidR="4599B6B0">
        <w:rPr/>
        <w:t>(</w:t>
      </w:r>
      <w:r w:rsidR="4599B6B0">
        <w:rPr/>
        <w:t xml:space="preserve">“ ”), and between the double quotation mark you write any text, or better known as, </w:t>
      </w:r>
      <w:r w:rsidRPr="4599B6B0" w:rsidR="4599B6B0">
        <w:rPr>
          <w:b w:val="1"/>
          <w:bCs w:val="1"/>
        </w:rPr>
        <w:t xml:space="preserve">String, </w:t>
      </w:r>
      <w:r w:rsidR="4599B6B0">
        <w:rPr/>
        <w:t>like so</w:t>
      </w:r>
      <w:r w:rsidR="4599B6B0">
        <w:rPr/>
        <w:t>,</w:t>
      </w:r>
      <w:r w:rsidR="4599B6B0">
        <w:rPr/>
        <w:t xml:space="preserve"> </w:t>
      </w:r>
      <w:r w:rsidRPr="4599B6B0" w:rsidR="4599B6B0">
        <w:rPr>
          <w:b w:val="1"/>
          <w:bCs w:val="1"/>
        </w:rPr>
        <w:t>print</w:t>
      </w:r>
      <w:r w:rsidR="4599B6B0">
        <w:rPr/>
        <w:t>(“</w:t>
      </w:r>
      <w:proofErr w:type="spellStart"/>
      <w:r w:rsidR="4599B6B0">
        <w:rPr/>
        <w:t>Hello</w:t>
      </w:r>
      <w:r w:rsidR="4599B6B0">
        <w:rPr/>
        <w:t>o</w:t>
      </w:r>
      <w:proofErr w:type="spellEnd"/>
      <w:r w:rsidR="4599B6B0">
        <w:rPr/>
        <w:t xml:space="preserve"> world”), and then hit enter to start the show!(: And here is how the Magic looks when you put it all together. </w:t>
      </w:r>
    </w:p>
    <w:p w:rsidR="339F5F35" w:rsidP="339F5F35" w:rsidRDefault="339F5F35" w14:paraId="74EB8360" w14:textId="31AD2A40">
      <w:pPr>
        <w:pStyle w:val="Normal"/>
      </w:pPr>
      <w:r>
        <w:drawing>
          <wp:inline wp14:editId="7C7C932E" wp14:anchorId="0384CEBF">
            <wp:extent cx="3733800" cy="912440"/>
            <wp:effectExtent l="0" t="0" r="0" b="2540"/>
            <wp:docPr id="7621733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a59ba00f12748c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733800" cy="91244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038123B" w:rsidP="0038123B" w:rsidRDefault="0038123B" w14:paraId="1890A0B9" w14:textId="77777777" w14:noSpellErr="1">
      <w:pPr>
        <w:pStyle w:val="Heading2"/>
      </w:pPr>
      <w:r w:rsidR="339F5F35">
        <w:rPr/>
        <w:t>Exercises</w:t>
      </w:r>
      <w:r w:rsidR="339F5F35">
        <w:rPr/>
        <w:t xml:space="preserve"> 4</w:t>
      </w:r>
    </w:p>
    <w:p w:rsidR="00B2656D" w:rsidP="00B2656D" w:rsidRDefault="00B2656D" w14:paraId="05802C1E" w14:textId="504F2381" w14:noSpellErr="1">
      <w:r w:rsidR="4599B6B0">
        <w:rPr/>
        <w:t xml:space="preserve">So in this part everything works in the same way as Exercise 3 </w:t>
      </w:r>
      <w:proofErr w:type="gramStart"/>
      <w:r w:rsidR="4599B6B0">
        <w:rPr/>
        <w:t>above;  the</w:t>
      </w:r>
      <w:proofErr w:type="gramEnd"/>
      <w:r w:rsidR="4599B6B0">
        <w:rPr/>
        <w:t xml:space="preserve"> only additional difference is the back slash followed by the letter n, like so: \n. If you put this in you text, String, then you’ll have the privilege of starting a new line, another magical code!  </w:t>
      </w:r>
    </w:p>
    <w:p w:rsidR="00B2656D" w:rsidP="00B2656D" w:rsidRDefault="00ED78E9" w14:paraId="21293532" w14:textId="77777777">
      <w:r>
        <w:rPr>
          <w:noProof/>
          <w:lang w:val="en-GB" w:eastAsia="en-GB"/>
        </w:rPr>
        <w:drawing>
          <wp:inline distT="0" distB="0" distL="0" distR="0" wp14:anchorId="4484CACE" wp14:editId="35652AA3">
            <wp:extent cx="6400800" cy="71868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1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9"/>
      <w:bookmarkEnd w:id="9"/>
    </w:p>
    <w:p w:rsidR="00ED78E9" w:rsidP="00ED78E9" w:rsidRDefault="00ED78E9" w14:paraId="44EA7EC7" w14:textId="77777777" w14:noSpellErr="1">
      <w:pPr>
        <w:pStyle w:val="Heading2"/>
      </w:pPr>
      <w:r w:rsidR="339F5F35">
        <w:rPr/>
        <w:t>Exercises</w:t>
      </w:r>
      <w:r w:rsidR="339F5F35">
        <w:rPr/>
        <w:t xml:space="preserve"> 5</w:t>
      </w:r>
    </w:p>
    <w:p w:rsidR="339F5F35" w:rsidP="339F5F35" w:rsidRDefault="339F5F35" w14:noSpellErr="1" w14:paraId="190E9AD2" w14:textId="64F5EBB5">
      <w:pPr>
        <w:pStyle w:val="Normal"/>
      </w:pPr>
      <w:r w:rsidRPr="339F5F35" w:rsidR="339F5F35">
        <w:rPr/>
        <w:t>So</w:t>
      </w:r>
      <w:r w:rsidRPr="339F5F35" w:rsidR="339F5F35">
        <w:rPr/>
        <w:t xml:space="preserve"> in Python IDLE, </w:t>
      </w:r>
      <w:r w:rsidRPr="339F5F35" w:rsidR="339F5F35">
        <w:rPr/>
        <w:t>create</w:t>
      </w:r>
      <w:r w:rsidRPr="339F5F35" w:rsidR="339F5F35">
        <w:rPr/>
        <w:t xml:space="preserve"> a new file to be able to write lines of programs.</w:t>
      </w:r>
    </w:p>
    <w:p w:rsidR="339F5F35" w:rsidP="339F5F35" w:rsidRDefault="339F5F35" w14:paraId="6AB564BA" w14:textId="0FC8859F">
      <w:pPr>
        <w:pStyle w:val="Normal"/>
      </w:pPr>
      <w:r w:rsidR="4599B6B0">
        <w:rPr/>
        <w:t xml:space="preserve">For now please ignore the, </w:t>
      </w:r>
      <w:proofErr w:type="spellStart"/>
      <w:r w:rsidRPr="4599B6B0" w:rsidR="4599B6B0">
        <w:rPr>
          <w:b w:val="1"/>
          <w:bCs w:val="1"/>
        </w:rPr>
        <w:t>userName</w:t>
      </w:r>
      <w:proofErr w:type="spellEnd"/>
      <w:r w:rsidRPr="4599B6B0" w:rsidR="4599B6B0">
        <w:rPr>
          <w:b w:val="1"/>
          <w:bCs w:val="1"/>
        </w:rPr>
        <w:t xml:space="preserve"> </w:t>
      </w:r>
      <w:proofErr w:type="gramStart"/>
      <w:r w:rsidRPr="4599B6B0" w:rsidR="4599B6B0">
        <w:rPr>
          <w:b w:val="1"/>
          <w:bCs w:val="1"/>
        </w:rPr>
        <w:t>=</w:t>
      </w:r>
      <w:r w:rsidR="4599B6B0">
        <w:rPr>
          <w:b w:val="0"/>
          <w:bCs w:val="0"/>
        </w:rPr>
        <w:t>,  in</w:t>
      </w:r>
      <w:proofErr w:type="gramEnd"/>
      <w:r w:rsidR="4599B6B0">
        <w:rPr>
          <w:b w:val="0"/>
          <w:bCs w:val="0"/>
        </w:rPr>
        <w:t xml:space="preserve"> the image below, and just follow from the </w:t>
      </w:r>
      <w:r w:rsidRPr="4599B6B0" w:rsidR="4599B6B0">
        <w:rPr>
          <w:b w:val="1"/>
          <w:bCs w:val="1"/>
        </w:rPr>
        <w:t xml:space="preserve">input </w:t>
      </w:r>
      <w:r w:rsidR="4599B6B0">
        <w:rPr>
          <w:b w:val="0"/>
          <w:bCs w:val="0"/>
        </w:rPr>
        <w:t>written</w:t>
      </w:r>
      <w:r w:rsidR="4599B6B0">
        <w:rPr>
          <w:b w:val="0"/>
          <w:bCs w:val="0"/>
        </w:rPr>
        <w:t xml:space="preserve"> </w:t>
      </w:r>
      <w:r w:rsidR="4599B6B0">
        <w:rPr>
          <w:b w:val="0"/>
          <w:bCs w:val="0"/>
        </w:rPr>
        <w:t xml:space="preserve">in </w:t>
      </w:r>
      <w:r w:rsidR="4599B6B0">
        <w:rPr>
          <w:b w:val="0"/>
          <w:bCs w:val="0"/>
        </w:rPr>
        <w:t>red,</w:t>
      </w:r>
      <w:r w:rsidRPr="4599B6B0" w:rsidR="4599B6B0">
        <w:rPr>
          <w:b w:val="1"/>
          <w:bCs w:val="1"/>
        </w:rPr>
        <w:t xml:space="preserve"> </w:t>
      </w:r>
      <w:r w:rsidR="4599B6B0">
        <w:rPr>
          <w:b w:val="0"/>
          <w:bCs w:val="0"/>
        </w:rPr>
        <w:t>in</w:t>
      </w:r>
      <w:r w:rsidR="4599B6B0">
        <w:rPr>
          <w:b w:val="0"/>
          <w:bCs w:val="0"/>
        </w:rPr>
        <w:t xml:space="preserve"> the image below.</w:t>
      </w:r>
    </w:p>
    <w:p w:rsidR="339F5F35" w:rsidP="339F5F35" w:rsidRDefault="339F5F35" w14:paraId="611D3A73" w14:textId="058D7BCB" w14:noSpellErr="1">
      <w:pPr>
        <w:pStyle w:val="Normal"/>
      </w:pPr>
      <w:r w:rsidR="4599B6B0">
        <w:rPr>
          <w:b w:val="0"/>
          <w:bCs w:val="0"/>
        </w:rPr>
        <w:t xml:space="preserve"> </w:t>
      </w:r>
      <w:proofErr w:type="gramStart"/>
      <w:r w:rsidR="4599B6B0">
        <w:rPr>
          <w:b w:val="0"/>
          <w:bCs w:val="0"/>
        </w:rPr>
        <w:t>So</w:t>
      </w:r>
      <w:proofErr w:type="gramEnd"/>
      <w:r w:rsidR="4599B6B0">
        <w:rPr>
          <w:b w:val="0"/>
          <w:bCs w:val="0"/>
        </w:rPr>
        <w:t xml:space="preserve"> </w:t>
      </w:r>
      <w:r w:rsidR="4599B6B0">
        <w:rPr>
          <w:b w:val="0"/>
          <w:bCs w:val="0"/>
        </w:rPr>
        <w:t>in order</w:t>
      </w:r>
      <w:r w:rsidR="4599B6B0">
        <w:rPr>
          <w:b w:val="0"/>
          <w:bCs w:val="0"/>
        </w:rPr>
        <w:t xml:space="preserve"> to</w:t>
      </w:r>
      <w:r w:rsidR="4599B6B0">
        <w:rPr>
          <w:b w:val="0"/>
          <w:bCs w:val="0"/>
        </w:rPr>
        <w:t xml:space="preserve"> make the computer to allow you to type in your name, or anything else, you need to use the command word, </w:t>
      </w:r>
      <w:r w:rsidRPr="4599B6B0" w:rsidR="4599B6B0">
        <w:rPr>
          <w:b w:val="1"/>
          <w:bCs w:val="1"/>
        </w:rPr>
        <w:t>input</w:t>
      </w:r>
      <w:r w:rsidR="4599B6B0">
        <w:rPr>
          <w:b w:val="0"/>
          <w:bCs w:val="0"/>
        </w:rPr>
        <w:t>. This will prepare the computer to take in your input!</w:t>
      </w:r>
    </w:p>
    <w:p w:rsidR="339F5F35" w:rsidP="339F5F35" w:rsidRDefault="339F5F35" w14:paraId="0C6210A6" w14:textId="75E21D82">
      <w:pPr>
        <w:pStyle w:val="Normal"/>
      </w:pPr>
      <w:proofErr w:type="gramStart"/>
      <w:r w:rsidR="4599B6B0">
        <w:rPr>
          <w:b w:val="0"/>
          <w:bCs w:val="0"/>
        </w:rPr>
        <w:t>However</w:t>
      </w:r>
      <w:proofErr w:type="gramEnd"/>
      <w:r w:rsidR="4599B6B0">
        <w:rPr>
          <w:b w:val="0"/>
          <w:bCs w:val="0"/>
        </w:rPr>
        <w:t xml:space="preserve"> the </w:t>
      </w:r>
      <w:r w:rsidRPr="4599B6B0" w:rsidR="4599B6B0">
        <w:rPr>
          <w:b w:val="1"/>
          <w:bCs w:val="1"/>
        </w:rPr>
        <w:t>input</w:t>
      </w:r>
      <w:r w:rsidR="4599B6B0">
        <w:rPr>
          <w:b w:val="0"/>
          <w:bCs w:val="0"/>
        </w:rPr>
        <w:t xml:space="preserve"> function is </w:t>
      </w:r>
      <w:r w:rsidR="4599B6B0">
        <w:rPr>
          <w:b w:val="0"/>
          <w:bCs w:val="0"/>
        </w:rPr>
        <w:t xml:space="preserve">special and very clever! The input function is </w:t>
      </w:r>
      <w:proofErr w:type="spellStart"/>
      <w:r w:rsidR="4599B6B0">
        <w:rPr>
          <w:b w:val="0"/>
          <w:bCs w:val="0"/>
        </w:rPr>
        <w:t>kinda</w:t>
      </w:r>
      <w:proofErr w:type="spellEnd"/>
      <w:r w:rsidR="4599B6B0">
        <w:rPr>
          <w:b w:val="0"/>
          <w:bCs w:val="0"/>
        </w:rPr>
        <w:t xml:space="preserve"> like</w:t>
      </w:r>
      <w:r w:rsidR="4599B6B0">
        <w:rPr>
          <w:b w:val="0"/>
          <w:bCs w:val="0"/>
        </w:rPr>
        <w:t xml:space="preserve"> ordering an </w:t>
      </w:r>
      <w:proofErr w:type="spellStart"/>
      <w:r w:rsidR="4599B6B0">
        <w:rPr>
          <w:b w:val="0"/>
          <w:bCs w:val="0"/>
        </w:rPr>
        <w:t>IceCream</w:t>
      </w:r>
      <w:proofErr w:type="spellEnd"/>
      <w:r w:rsidR="4599B6B0">
        <w:rPr>
          <w:b w:val="0"/>
          <w:bCs w:val="0"/>
        </w:rPr>
        <w:t>,</w:t>
      </w:r>
      <w:r w:rsidR="4599B6B0">
        <w:rPr>
          <w:b w:val="0"/>
          <w:bCs w:val="0"/>
        </w:rPr>
        <w:t xml:space="preserve"> and getting fresh red Strawberries</w:t>
      </w:r>
      <w:r w:rsidR="4599B6B0">
        <w:rPr>
          <w:b w:val="0"/>
          <w:bCs w:val="0"/>
        </w:rPr>
        <w:t xml:space="preserve"> with it too! Or whatever fruit you prefer.</w:t>
      </w:r>
    </w:p>
    <w:p w:rsidR="339F5F35" w:rsidP="339F5F35" w:rsidRDefault="339F5F35" w14:paraId="3537D30F" w14:textId="1D6959E3" w14:noSpellErr="1">
      <w:pPr>
        <w:pStyle w:val="Normal"/>
        <w:rPr>
          <w:b w:val="0"/>
          <w:bCs w:val="0"/>
        </w:rPr>
      </w:pPr>
      <w:r w:rsidR="4599B6B0">
        <w:rPr>
          <w:b w:val="0"/>
          <w:bCs w:val="0"/>
        </w:rPr>
        <w:t>So in practical term, the code</w:t>
      </w:r>
      <w:r w:rsidR="4599B6B0">
        <w:rPr>
          <w:b w:val="0"/>
          <w:bCs w:val="0"/>
        </w:rPr>
        <w:t>,</w:t>
      </w:r>
      <w:r w:rsidR="4599B6B0">
        <w:rPr>
          <w:b w:val="0"/>
          <w:bCs w:val="0"/>
        </w:rPr>
        <w:t xml:space="preserve"> </w:t>
      </w:r>
      <w:proofErr w:type="gramStart"/>
      <w:r w:rsidRPr="4599B6B0" w:rsidR="4599B6B0">
        <w:rPr>
          <w:b w:val="1"/>
          <w:bCs w:val="1"/>
          <w:color w:val="FF0000"/>
        </w:rPr>
        <w:t>input</w:t>
      </w:r>
      <w:r w:rsidR="4599B6B0">
        <w:rPr>
          <w:b w:val="0"/>
          <w:bCs w:val="0"/>
        </w:rPr>
        <w:t>(</w:t>
      </w:r>
      <w:proofErr w:type="gramEnd"/>
      <w:r w:rsidRPr="4599B6B0" w:rsidR="4599B6B0">
        <w:rPr>
          <w:b w:val="0"/>
          <w:bCs w:val="0"/>
          <w:color w:val="00B050"/>
        </w:rPr>
        <w:t>“Hi, there what is your name? ”</w:t>
      </w:r>
      <w:r w:rsidR="4599B6B0">
        <w:rPr>
          <w:b w:val="0"/>
          <w:bCs w:val="0"/>
        </w:rPr>
        <w:t xml:space="preserve">),  not only allows you </w:t>
      </w:r>
      <w:r w:rsidR="4599B6B0">
        <w:rPr>
          <w:b w:val="0"/>
          <w:bCs w:val="0"/>
        </w:rPr>
        <w:t>to</w:t>
      </w:r>
      <w:r w:rsidR="4599B6B0">
        <w:rPr>
          <w:b w:val="0"/>
          <w:bCs w:val="0"/>
        </w:rPr>
        <w:t xml:space="preserve"> </w:t>
      </w:r>
      <w:r w:rsidR="4599B6B0">
        <w:rPr>
          <w:b w:val="0"/>
          <w:bCs w:val="0"/>
        </w:rPr>
        <w:t>print</w:t>
      </w:r>
      <w:r w:rsidR="4599B6B0">
        <w:rPr>
          <w:b w:val="0"/>
          <w:bCs w:val="0"/>
        </w:rPr>
        <w:t xml:space="preserve"> </w:t>
      </w:r>
      <w:r w:rsidR="4599B6B0">
        <w:rPr>
          <w:b w:val="0"/>
          <w:bCs w:val="0"/>
        </w:rPr>
        <w:t>your sentence</w:t>
      </w:r>
      <w:r w:rsidRPr="4599B6B0" w:rsidR="4599B6B0">
        <w:rPr>
          <w:b w:val="1"/>
          <w:bCs w:val="1"/>
        </w:rPr>
        <w:t>,</w:t>
      </w:r>
      <w:r w:rsidRPr="4599B6B0" w:rsidR="4599B6B0">
        <w:rPr>
          <w:b w:val="1"/>
          <w:bCs w:val="1"/>
        </w:rPr>
        <w:t xml:space="preserve"> </w:t>
      </w:r>
      <w:r w:rsidR="4599B6B0">
        <w:rPr>
          <w:b w:val="0"/>
          <w:bCs w:val="0"/>
        </w:rPr>
        <w:t>it also readies the computer to accept your response when you hit enter</w:t>
      </w:r>
      <w:r w:rsidR="4599B6B0">
        <w:rPr>
          <w:b w:val="0"/>
          <w:bCs w:val="0"/>
        </w:rPr>
        <w:t>.</w:t>
      </w:r>
    </w:p>
    <w:p w:rsidR="339F5F35" w:rsidP="339F5F35" w:rsidRDefault="339F5F35" w14:noSpellErr="1" w14:paraId="661977E2" w14:textId="122BED6A">
      <w:pPr>
        <w:pStyle w:val="Normal"/>
        <w:rPr>
          <w:b w:val="0"/>
          <w:bCs w:val="0"/>
        </w:rPr>
      </w:pPr>
      <w:r w:rsidRPr="339F5F35" w:rsidR="339F5F35">
        <w:rPr>
          <w:b w:val="0"/>
          <w:bCs w:val="0"/>
        </w:rPr>
        <w:t>An example of this is shown in the first line of the second image with blue lines, and the name Payam, is my response.</w:t>
      </w:r>
    </w:p>
    <w:p w:rsidR="339F5F35" w:rsidP="339F5F35" w:rsidRDefault="339F5F35" w14:paraId="39B5145F" w14:textId="55EB7C93">
      <w:pPr>
        <w:pStyle w:val="Normal"/>
        <w:rPr>
          <w:b w:val="0"/>
          <w:bCs w:val="0"/>
        </w:rPr>
      </w:pPr>
      <w:r w:rsidR="4599B6B0">
        <w:rPr>
          <w:b w:val="0"/>
          <w:bCs w:val="0"/>
        </w:rPr>
        <w:t xml:space="preserve">Now you might still be wondering about </w:t>
      </w:r>
      <w:proofErr w:type="gramStart"/>
      <w:r w:rsidR="4599B6B0">
        <w:rPr>
          <w:b w:val="0"/>
          <w:bCs w:val="0"/>
        </w:rPr>
        <w:t>the ,</w:t>
      </w:r>
      <w:proofErr w:type="gramEnd"/>
      <w:r w:rsidR="4599B6B0">
        <w:rPr>
          <w:b w:val="0"/>
          <w:bCs w:val="0"/>
        </w:rPr>
        <w:t xml:space="preserve"> </w:t>
      </w:r>
      <w:proofErr w:type="spellStart"/>
      <w:r w:rsidR="4599B6B0">
        <w:rPr>
          <w:b w:val="0"/>
          <w:bCs w:val="0"/>
        </w:rPr>
        <w:t>userName</w:t>
      </w:r>
      <w:proofErr w:type="spellEnd"/>
      <w:r w:rsidR="4599B6B0">
        <w:rPr>
          <w:b w:val="0"/>
          <w:bCs w:val="0"/>
        </w:rPr>
        <w:t xml:space="preserve"> = , code? Which you should be! Simply with ,</w:t>
      </w:r>
      <w:proofErr w:type="spellStart"/>
      <w:r w:rsidR="4599B6B0">
        <w:rPr>
          <w:b w:val="0"/>
          <w:bCs w:val="0"/>
        </w:rPr>
        <w:t>userName</w:t>
      </w:r>
      <w:proofErr w:type="spellEnd"/>
      <w:r w:rsidR="4599B6B0">
        <w:rPr>
          <w:b w:val="0"/>
          <w:bCs w:val="0"/>
        </w:rPr>
        <w:t xml:space="preserve"> =</w:t>
      </w:r>
      <w:r w:rsidR="4599B6B0">
        <w:rPr>
          <w:b w:val="0"/>
          <w:bCs w:val="0"/>
        </w:rPr>
        <w:t xml:space="preserve"> </w:t>
      </w:r>
      <w:r w:rsidR="4599B6B0">
        <w:rPr>
          <w:b w:val="0"/>
          <w:bCs w:val="0"/>
        </w:rPr>
        <w:t xml:space="preserve">, the computer is just making a box or a folder, or any container that you like to think of to save, and hold the input you are going to type in. </w:t>
      </w:r>
      <w:proofErr w:type="gramStart"/>
      <w:r w:rsidR="4599B6B0">
        <w:rPr>
          <w:b w:val="0"/>
          <w:bCs w:val="0"/>
        </w:rPr>
        <w:t>So</w:t>
      </w:r>
      <w:proofErr w:type="gramEnd"/>
      <w:r w:rsidR="4599B6B0">
        <w:rPr>
          <w:b w:val="0"/>
          <w:bCs w:val="0"/>
        </w:rPr>
        <w:t xml:space="preserve"> in my case my response, Payam, is now safely resting or being held in a container called </w:t>
      </w:r>
      <w:proofErr w:type="spellStart"/>
      <w:r w:rsidRPr="4599B6B0" w:rsidR="4599B6B0">
        <w:rPr>
          <w:b w:val="1"/>
          <w:bCs w:val="1"/>
        </w:rPr>
        <w:t>userName</w:t>
      </w:r>
      <w:proofErr w:type="spellEnd"/>
      <w:r w:rsidRPr="4599B6B0" w:rsidR="4599B6B0">
        <w:rPr>
          <w:b w:val="1"/>
          <w:bCs w:val="1"/>
        </w:rPr>
        <w:t xml:space="preserve">. </w:t>
      </w:r>
      <w:r w:rsidR="4599B6B0">
        <w:rPr>
          <w:b w:val="0"/>
          <w:bCs w:val="0"/>
        </w:rPr>
        <w:t xml:space="preserve">You can call your container anything you like. Also, in computer world containers are referred to as </w:t>
      </w:r>
      <w:r w:rsidRPr="4599B6B0" w:rsidR="4599B6B0">
        <w:rPr>
          <w:b w:val="1"/>
          <w:bCs w:val="1"/>
        </w:rPr>
        <w:t>variables</w:t>
      </w:r>
      <w:r w:rsidR="4599B6B0">
        <w:rPr>
          <w:b w:val="0"/>
          <w:bCs w:val="0"/>
        </w:rPr>
        <w:t xml:space="preserve">. The name is probably due to the container's versatile nature; </w:t>
      </w:r>
      <w:proofErr w:type="gramStart"/>
      <w:r w:rsidR="4599B6B0">
        <w:rPr>
          <w:b w:val="0"/>
          <w:bCs w:val="0"/>
        </w:rPr>
        <w:t>cause</w:t>
      </w:r>
      <w:proofErr w:type="gramEnd"/>
      <w:r w:rsidR="4599B6B0">
        <w:rPr>
          <w:b w:val="0"/>
          <w:bCs w:val="0"/>
        </w:rPr>
        <w:t xml:space="preserve"> you can put anything in them, like text, numbers and …</w:t>
      </w:r>
    </w:p>
    <w:p w:rsidR="339F5F35" w:rsidP="339F5F35" w:rsidRDefault="339F5F35" w14:paraId="27FFE90D" w14:textId="774B95B6">
      <w:pPr>
        <w:pStyle w:val="Normal"/>
        <w:rPr>
          <w:b w:val="0"/>
          <w:bCs w:val="0"/>
        </w:rPr>
      </w:pPr>
      <w:r w:rsidR="4599B6B0">
        <w:rPr>
          <w:b w:val="0"/>
          <w:bCs w:val="0"/>
        </w:rPr>
        <w:t xml:space="preserve">So anyway cut a long story short once you named your container, </w:t>
      </w:r>
      <w:proofErr w:type="spellStart"/>
      <w:r w:rsidR="4599B6B0">
        <w:rPr>
          <w:b w:val="0"/>
          <w:bCs w:val="0"/>
        </w:rPr>
        <w:t>userName</w:t>
      </w:r>
      <w:proofErr w:type="spellEnd"/>
      <w:r w:rsidR="4599B6B0">
        <w:rPr>
          <w:b w:val="0"/>
          <w:bCs w:val="0"/>
        </w:rPr>
        <w:t xml:space="preserve"> = </w:t>
      </w:r>
      <w:proofErr w:type="gramStart"/>
      <w:r w:rsidR="4599B6B0">
        <w:rPr>
          <w:b w:val="0"/>
          <w:bCs w:val="0"/>
        </w:rPr>
        <w:t>input(</w:t>
      </w:r>
      <w:proofErr w:type="gramEnd"/>
      <w:r w:rsidR="4599B6B0">
        <w:rPr>
          <w:b w:val="0"/>
          <w:bCs w:val="0"/>
        </w:rPr>
        <w:t xml:space="preserve">“Whatever...? ”), your response is saved, and then you can just use that response </w:t>
      </w:r>
      <w:r w:rsidR="4599B6B0">
        <w:rPr>
          <w:b w:val="0"/>
          <w:bCs w:val="0"/>
        </w:rPr>
        <w:t xml:space="preserve">where </w:t>
      </w:r>
      <w:r w:rsidR="4599B6B0">
        <w:rPr>
          <w:b w:val="0"/>
          <w:bCs w:val="0"/>
        </w:rPr>
        <w:t>ever</w:t>
      </w:r>
      <w:r w:rsidR="4599B6B0">
        <w:rPr>
          <w:b w:val="0"/>
          <w:bCs w:val="0"/>
        </w:rPr>
        <w:t xml:space="preserve"> and </w:t>
      </w:r>
      <w:proofErr w:type="gramStart"/>
      <w:r w:rsidR="4599B6B0">
        <w:rPr>
          <w:b w:val="0"/>
          <w:bCs w:val="0"/>
        </w:rPr>
        <w:t>when ever</w:t>
      </w:r>
      <w:proofErr w:type="gramEnd"/>
      <w:r w:rsidR="4599B6B0">
        <w:rPr>
          <w:b w:val="0"/>
          <w:bCs w:val="0"/>
        </w:rPr>
        <w:t xml:space="preserve"> you want. You just say the word baby, and I’ll come running...lol</w:t>
      </w:r>
    </w:p>
    <w:p w:rsidR="339F5F35" w:rsidP="339F5F35" w:rsidRDefault="339F5F35" w14:paraId="4B54280D" w14:textId="15BC43CC">
      <w:pPr>
        <w:pStyle w:val="Normal"/>
        <w:rPr>
          <w:b w:val="0"/>
          <w:bCs w:val="0"/>
        </w:rPr>
      </w:pPr>
      <w:r w:rsidR="4599B6B0">
        <w:rPr>
          <w:b w:val="0"/>
          <w:bCs w:val="0"/>
        </w:rPr>
        <w:t xml:space="preserve">As you can see I’ve used it in my second line of code </w:t>
      </w:r>
      <w:proofErr w:type="gramStart"/>
      <w:r w:rsidRPr="4599B6B0" w:rsidR="4599B6B0">
        <w:rPr>
          <w:b w:val="0"/>
          <w:bCs w:val="0"/>
          <w:color w:val="FF0000"/>
        </w:rPr>
        <w:t>print</w:t>
      </w:r>
      <w:r w:rsidR="4599B6B0">
        <w:rPr>
          <w:b w:val="0"/>
          <w:bCs w:val="0"/>
        </w:rPr>
        <w:t>(</w:t>
      </w:r>
      <w:proofErr w:type="gramEnd"/>
      <w:r w:rsidRPr="4599B6B0" w:rsidR="4599B6B0">
        <w:rPr>
          <w:b w:val="0"/>
          <w:bCs w:val="0"/>
          <w:color w:val="00B050"/>
        </w:rPr>
        <w:t>“Hello,\n</w:t>
      </w:r>
      <w:r w:rsidRPr="4599B6B0" w:rsidR="4599B6B0">
        <w:rPr>
          <w:b w:val="0"/>
          <w:bCs w:val="0"/>
          <w:color w:val="00B050"/>
        </w:rPr>
        <w:t>”</w:t>
      </w:r>
      <w:r w:rsidR="4599B6B0">
        <w:rPr>
          <w:b w:val="0"/>
          <w:bCs w:val="0"/>
        </w:rPr>
        <w:t xml:space="preserve"> + </w:t>
      </w:r>
      <w:proofErr w:type="spellStart"/>
      <w:r w:rsidR="4599B6B0">
        <w:rPr>
          <w:b w:val="0"/>
          <w:bCs w:val="0"/>
        </w:rPr>
        <w:t>userName</w:t>
      </w:r>
      <w:proofErr w:type="spellEnd"/>
      <w:r w:rsidR="4599B6B0">
        <w:rPr>
          <w:b w:val="0"/>
          <w:bCs w:val="0"/>
        </w:rPr>
        <w:t>+</w:t>
      </w:r>
      <w:r w:rsidRPr="4599B6B0" w:rsidR="4599B6B0">
        <w:rPr>
          <w:b w:val="0"/>
          <w:bCs w:val="0"/>
          <w:color w:val="00B050"/>
        </w:rPr>
        <w:t>”\</w:t>
      </w:r>
      <w:proofErr w:type="spellStart"/>
      <w:r w:rsidRPr="4599B6B0" w:rsidR="4599B6B0">
        <w:rPr>
          <w:b w:val="0"/>
          <w:bCs w:val="0"/>
          <w:color w:val="00B050"/>
        </w:rPr>
        <w:t>nHow</w:t>
      </w:r>
      <w:proofErr w:type="spellEnd"/>
      <w:r w:rsidRPr="4599B6B0" w:rsidR="4599B6B0">
        <w:rPr>
          <w:b w:val="0"/>
          <w:bCs w:val="0"/>
          <w:color w:val="00B050"/>
        </w:rPr>
        <w:t xml:space="preserve"> are you?”</w:t>
      </w:r>
      <w:r w:rsidR="4599B6B0">
        <w:rPr>
          <w:b w:val="0"/>
          <w:bCs w:val="0"/>
        </w:rPr>
        <w:t xml:space="preserve"> )</w:t>
      </w:r>
    </w:p>
    <w:p w:rsidR="339F5F35" w:rsidP="339F5F35" w:rsidRDefault="339F5F35" w14:paraId="1A7840B7" w14:textId="16E46173">
      <w:pPr>
        <w:pStyle w:val="Normal"/>
        <w:rPr>
          <w:b w:val="0"/>
          <w:bCs w:val="0"/>
        </w:rPr>
      </w:pPr>
    </w:p>
    <w:p w:rsidR="339F5F35" w:rsidP="339F5F35" w:rsidRDefault="339F5F35" w14:noSpellErr="1" w14:paraId="6D93DA40" w14:textId="2755499A">
      <w:pPr>
        <w:pStyle w:val="Normal"/>
      </w:pPr>
      <w:r>
        <w:drawing>
          <wp:inline wp14:editId="5047B7A4" wp14:anchorId="6D78E898">
            <wp:extent cx="5530422" cy="707670"/>
            <wp:effectExtent l="0" t="0" r="0" b="0"/>
            <wp:docPr id="9730584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7bd933b487f44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422" cy="7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6D" w:rsidP="00B2656D" w:rsidRDefault="00B2656D" w14:paraId="70270C3C" w14:noSpellErr="1" w14:textId="5D5117ED">
      <w:r>
        <w:drawing>
          <wp:inline wp14:editId="61D00307" wp14:anchorId="0B9397F3">
            <wp:extent cx="5629276" cy="1318658"/>
            <wp:effectExtent l="0" t="0" r="0" b="0"/>
            <wp:docPr id="13101847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f11377fbf2b48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6" cy="131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F5F35" w:rsidP="339F5F35" w:rsidRDefault="339F5F35" w14:noSpellErr="1" w14:paraId="5D1432F7" w14:textId="6C25CC06">
      <w:pPr>
        <w:pStyle w:val="Normal"/>
      </w:pPr>
    </w:p>
    <w:p w:rsidRPr="00B2656D" w:rsidR="00B2656D" w:rsidP="00B2656D" w:rsidRDefault="00B2656D" w14:paraId="250D4792" w14:textId="77777777"/>
    <w:p w:rsidR="00FE4316" w:rsidP="00FE4316" w:rsidRDefault="00FE4316" w14:paraId="097F6391" w14:textId="77777777" w14:noSpellErr="1">
      <w:pPr>
        <w:pStyle w:val="Heading1"/>
      </w:pPr>
      <w:bookmarkStart w:name="_Toc431296399" w:id="10"/>
      <w:r w:rsidR="339F5F35">
        <w:rPr/>
        <w:t>Week 3</w:t>
      </w:r>
      <w:bookmarkEnd w:id="10"/>
    </w:p>
    <w:p w:rsidR="00FE4316" w:rsidP="00FE4316" w:rsidRDefault="00FE4316" w14:paraId="771B55A3" w14:textId="77777777" w14:noSpellErr="1">
      <w:r w:rsidR="339F5F35">
        <w:rPr/>
        <w:t xml:space="preserve">Some overview of the topics covered by the lecture and the exercises. Not too much, may be a paragraph. </w:t>
      </w:r>
    </w:p>
    <w:p w:rsidR="00FE4316" w:rsidP="00FE4316" w:rsidRDefault="00FE4316" w14:paraId="6EB1559C" w14:noSpellErr="1" w14:textId="3CCAFE27">
      <w:pPr>
        <w:pStyle w:val="Heading2"/>
      </w:pPr>
      <w:bookmarkStart w:name="_Toc431296400" w:id="11"/>
      <w:r w:rsidR="43B0CA28">
        <w:rPr/>
        <w:t>Exercise 1</w:t>
      </w:r>
      <w:bookmarkEnd w:id="11"/>
    </w:p>
    <w:p w:rsidR="43B0CA28" w:rsidP="43B0CA28" w:rsidRDefault="43B0CA28" w14:paraId="597D8EB4" w14:textId="1C0A8F9E" w14:noSpellErr="1">
      <w:pPr>
        <w:pStyle w:val="Normal"/>
      </w:pPr>
      <w:r>
        <w:drawing>
          <wp:inline wp14:editId="37BF2F58" wp14:anchorId="2C0D2AD8">
            <wp:extent cx="6000752" cy="970464"/>
            <wp:effectExtent l="0" t="0" r="0" b="0"/>
            <wp:docPr id="11677016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1212ae457314f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0752" cy="97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0CA28" w:rsidP="43B0CA28" w:rsidRDefault="43B0CA28" w14:noSpellErr="1" w14:paraId="6A280299" w14:textId="41F5E8BC">
      <w:pPr>
        <w:pStyle w:val="Normal"/>
      </w:pPr>
      <w:r>
        <w:drawing>
          <wp:inline wp14:editId="382657D2" wp14:anchorId="118539C2">
            <wp:extent cx="2857500" cy="771525"/>
            <wp:effectExtent l="0" t="0" r="0" b="0"/>
            <wp:docPr id="4677650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fdb4aab8be9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16" w:rsidP="00FE4316" w:rsidRDefault="00FE4316" w14:noSpellErr="1" w14:paraId="2BB11BA2" w14:textId="5B4F6278">
      <w:pPr>
        <w:pStyle w:val="Heading2"/>
      </w:pPr>
      <w:bookmarkStart w:name="_Toc431296401" w:id="12"/>
      <w:r w:rsidR="43B0CA28">
        <w:rPr/>
        <w:t>Exercise 2</w:t>
      </w:r>
      <w:bookmarkEnd w:id="12"/>
    </w:p>
    <w:p w:rsidR="00FE4316" w:rsidP="43B0CA28" w:rsidRDefault="00FE4316" w14:noSpellErr="1" w14:paraId="2EE61DA7" w14:textId="738DE9A0">
      <w:pPr>
        <w:pStyle w:val="Normal"/>
      </w:pPr>
      <w:r w:rsidRPr="43B0CA28" w:rsidR="43B0CA28">
        <w:rPr/>
        <w:t>Part (a)</w:t>
      </w:r>
    </w:p>
    <w:p w:rsidR="00FE4316" w:rsidP="43B0CA28" w:rsidRDefault="00FE4316" w14:noSpellErr="1" w14:paraId="243630C0" w14:textId="2922B1F1">
      <w:pPr>
        <w:pStyle w:val="Normal"/>
      </w:pPr>
      <w:r>
        <w:drawing>
          <wp:inline wp14:editId="04A85A67" wp14:anchorId="64E4FBED">
            <wp:extent cx="1687521" cy="866775"/>
            <wp:effectExtent l="0" t="0" r="0" b="0"/>
            <wp:docPr id="18643483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f71cfaa5fa3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521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16" w:rsidP="43B0CA28" w:rsidRDefault="00FE4316" w14:noSpellErr="1" w14:paraId="15E618CF" w14:textId="78235861">
      <w:pPr>
        <w:pStyle w:val="Normal"/>
      </w:pPr>
      <w:r>
        <w:drawing>
          <wp:inline wp14:editId="57B94CB1" wp14:anchorId="62BDCD6A">
            <wp:extent cx="1428750" cy="504825"/>
            <wp:effectExtent l="0" t="0" r="0" b="0"/>
            <wp:docPr id="17838464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9a5fd4cc84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16" w:rsidP="43B0CA28" w:rsidRDefault="00FE4316" w14:noSpellErr="1" w14:paraId="188F4604" w14:textId="15420B92">
      <w:pPr>
        <w:pStyle w:val="Normal"/>
      </w:pPr>
    </w:p>
    <w:p w:rsidR="00FE4316" w:rsidP="43B0CA28" w:rsidRDefault="00FE4316" w14:noSpellErr="1" w14:paraId="7B057BAA" w14:textId="1068D309">
      <w:pPr>
        <w:pStyle w:val="Normal"/>
      </w:pPr>
      <w:r w:rsidR="43B0CA28">
        <w:rPr/>
        <w:t>Part (b)</w:t>
      </w:r>
    </w:p>
    <w:p w:rsidR="00FE4316" w:rsidP="43B0CA28" w:rsidRDefault="00FE4316" w14:noSpellErr="1" w14:paraId="1A9EA66A" w14:textId="110A977A">
      <w:pPr>
        <w:pStyle w:val="Normal"/>
      </w:pPr>
      <w:r w:rsidR="43B0CA28">
        <w:rPr/>
        <w:t>S</w:t>
      </w:r>
      <w:r w:rsidR="43B0CA28">
        <w:rPr/>
        <w:t>ingle slash</w:t>
      </w:r>
      <w:r w:rsidR="43B0CA28">
        <w:rPr/>
        <w:t xml:space="preserve"> </w:t>
      </w:r>
      <w:r w:rsidR="43B0CA28">
        <w:rPr/>
        <w:t>/, will return float type.</w:t>
      </w:r>
    </w:p>
    <w:p w:rsidR="00FE4316" w:rsidP="43B0CA28" w:rsidRDefault="00FE4316" w14:noSpellErr="1" w14:paraId="7825BE1B" w14:textId="0AC30919">
      <w:pPr>
        <w:pStyle w:val="Normal"/>
      </w:pPr>
      <w:r w:rsidR="43B0CA28">
        <w:rPr/>
        <w:t>Double slash //, will specifically return an int type, there for saving memory, and serve for any other purpose, where whole numbers are needed.</w:t>
      </w:r>
    </w:p>
    <w:p w:rsidR="00FE4316" w:rsidP="43B0CA28" w:rsidRDefault="00FE4316" w14:paraId="3D42A729" w14:textId="4CDEAD93">
      <w:pPr>
        <w:pStyle w:val="Normal"/>
      </w:pPr>
      <w:r w:rsidR="43B0CA28">
        <w:rPr/>
        <w:t xml:space="preserve">  </w:t>
      </w:r>
    </w:p>
    <w:p w:rsidR="00FE4316" w:rsidP="43B0CA28" w:rsidRDefault="00FE4316" w14:noSpellErr="1" w14:paraId="7134FCE7" w14:textId="2B285AB2">
      <w:pPr>
        <w:pStyle w:val="Normal"/>
      </w:pPr>
      <w:r>
        <w:drawing>
          <wp:inline wp14:editId="4B0EC510" wp14:anchorId="35E46ED4">
            <wp:extent cx="1189030" cy="700356"/>
            <wp:effectExtent l="0" t="0" r="0" b="0"/>
            <wp:docPr id="11846247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ab7628941bd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7076" r="90579" b="5039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189030" cy="70035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16" w:rsidP="43B0CA28" w:rsidRDefault="00FE4316" w14:noSpellErr="1" w14:paraId="38C7F200" w14:textId="7D315909">
      <w:pPr>
        <w:pStyle w:val="Normal"/>
      </w:pPr>
      <w:r>
        <w:drawing>
          <wp:inline wp14:editId="2F9FA1AC" wp14:anchorId="14ED2AD8">
            <wp:extent cx="5564195" cy="767533"/>
            <wp:effectExtent l="0" t="0" r="0" b="0"/>
            <wp:docPr id="8153875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ab3af343ba84e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4927" r="33339" b="1445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64195" cy="76753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16" w:rsidP="43B0CA28" w:rsidRDefault="00FE4316" w14:noSpellErr="1" w14:paraId="4B0DBAB5" w14:textId="01BB72EA">
      <w:pPr>
        <w:pStyle w:val="Normal"/>
      </w:pPr>
    </w:p>
    <w:p w:rsidR="00FE4316" w:rsidP="00FE4316" w:rsidRDefault="00FE4316" w14:noSpellErr="1" w14:paraId="1AD53A1C" w14:textId="6B6077C3">
      <w:pPr>
        <w:pStyle w:val="Heading2"/>
      </w:pPr>
      <w:r w:rsidR="43B0CA28">
        <w:rPr/>
        <w:t>Exercise 3</w:t>
      </w:r>
      <w:r w:rsidR="43B0CA28">
        <w:rPr/>
        <w:t xml:space="preserve"> </w:t>
      </w:r>
    </w:p>
    <w:p w:rsidR="00FE4316" w:rsidP="43B0CA28" w:rsidRDefault="00FE4316" w14:paraId="135D15CD" w14:textId="7DA7401B">
      <w:pPr>
        <w:pStyle w:val="Normal"/>
      </w:pPr>
      <w:proofErr w:type="spellStart"/>
      <w:r w:rsidRPr="4599B6B0" w:rsidR="4599B6B0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>areaOfRectangle</w:t>
      </w:r>
      <w:proofErr w:type="spellEnd"/>
      <w:r w:rsidRPr="4599B6B0" w:rsidR="4599B6B0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 xml:space="preserve"> </w:t>
      </w:r>
    </w:p>
    <w:p w:rsidR="00FE4316" w:rsidP="43B0CA28" w:rsidRDefault="00FE4316" w14:noSpellErr="1" w14:paraId="514BAB22" w14:textId="2C10AAA1">
      <w:pPr>
        <w:pStyle w:val="Normal"/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</w:pPr>
      <w:r w:rsidRPr="43B0CA28" w:rsidR="43B0CA28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>This name is better to use, because it is more informative as it indicates the area as well as the shape.</w:t>
      </w:r>
    </w:p>
    <w:p w:rsidR="00FE4316" w:rsidP="4599B6B0" w:rsidRDefault="00FE4316" w14:paraId="5C9CF9CC" w14:textId="11B386DD" w14:noSpellErr="1">
      <w:pPr>
        <w:pStyle w:val="Normal"/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</w:pPr>
      <w:proofErr w:type="gramStart"/>
      <w:r w:rsidRPr="4599B6B0" w:rsidR="4599B6B0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>Also</w:t>
      </w:r>
      <w:proofErr w:type="gramEnd"/>
      <w:r w:rsidRPr="4599B6B0" w:rsidR="4599B6B0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 xml:space="preserve"> it is c</w:t>
      </w:r>
      <w:r w:rsidRPr="4599B6B0" w:rsidR="4599B6B0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 xml:space="preserve">amel Casing, which </w:t>
      </w:r>
      <w:r w:rsidRPr="4599B6B0" w:rsidR="4599B6B0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>distinguishes</w:t>
      </w:r>
      <w:r w:rsidRPr="4599B6B0" w:rsidR="4599B6B0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 xml:space="preserve"> between each separate word, making it </w:t>
      </w:r>
      <w:r w:rsidRPr="4599B6B0" w:rsidR="4599B6B0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>easier</w:t>
      </w:r>
      <w:r w:rsidRPr="4599B6B0" w:rsidR="4599B6B0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 xml:space="preserve"> to read.</w:t>
      </w:r>
    </w:p>
    <w:p w:rsidR="00FE4316" w:rsidP="00FE4316" w:rsidRDefault="00FE4316" w14:noSpellErr="1" w14:paraId="04B023BD" w14:textId="56B916D5">
      <w:pPr>
        <w:pStyle w:val="Heading2"/>
      </w:pPr>
      <w:r w:rsidR="43B0CA28">
        <w:rPr/>
        <w:t>Exercise 4</w:t>
      </w:r>
    </w:p>
    <w:p w:rsidR="00FE4316" w:rsidP="43B0CA28" w:rsidRDefault="00FE4316" w14:paraId="78641A8C" w14:textId="169F334B" w14:noSpellErr="1">
      <w:pPr>
        <w:pStyle w:val="Normal"/>
      </w:pPr>
      <w:r w:rsidR="4599B6B0">
        <w:rPr/>
        <w:t xml:space="preserve">The texts highlighted in </w:t>
      </w:r>
      <w:proofErr w:type="gramStart"/>
      <w:r w:rsidR="4599B6B0">
        <w:rPr/>
        <w:t>green, and</w:t>
      </w:r>
      <w:proofErr w:type="gramEnd"/>
      <w:r w:rsidR="4599B6B0">
        <w:rPr/>
        <w:t xml:space="preserve"> </w:t>
      </w:r>
      <w:r w:rsidR="4599B6B0">
        <w:rPr/>
        <w:t xml:space="preserve">wrapped by multiline comment single quotation mark are not allowed. One reason is that the first character </w:t>
      </w:r>
      <w:r w:rsidR="4599B6B0">
        <w:rPr/>
        <w:t xml:space="preserve">variable name can’t be a number. Another reason is that variable names can’t contain a dot notation,”.”. The third reason is that the key word “return”, can’t be placed at the beginning of a </w:t>
      </w:r>
      <w:r w:rsidR="4599B6B0">
        <w:rPr/>
        <w:t>variable</w:t>
      </w:r>
      <w:r w:rsidR="4599B6B0">
        <w:rPr/>
        <w:t xml:space="preserve"> name.  </w:t>
      </w:r>
    </w:p>
    <w:p w:rsidR="00FE4316" w:rsidP="43B0CA28" w:rsidRDefault="00FE4316" w14:noSpellErr="1" w14:paraId="51893D06" w14:textId="3904C965">
      <w:pPr>
        <w:pStyle w:val="Normal"/>
      </w:pPr>
      <w:r w:rsidRPr="43B0CA28" w:rsidR="43B0CA28">
        <w:rPr/>
        <w:t>When ran the program those names with issues came up with problems so I commented them out.</w:t>
      </w:r>
    </w:p>
    <w:p w:rsidR="00FE4316" w:rsidP="43B0CA28" w:rsidRDefault="00FE4316" w14:noSpellErr="1" w14:paraId="694B7C3B" w14:textId="73EB4ECC">
      <w:pPr>
        <w:pStyle w:val="Normal"/>
      </w:pPr>
    </w:p>
    <w:p w:rsidR="00FE4316" w:rsidP="43B0CA28" w:rsidRDefault="00FE4316" w14:noSpellErr="1" w14:paraId="425E8989" w14:textId="0037190B">
      <w:pPr>
        <w:pStyle w:val="Normal"/>
      </w:pPr>
      <w:r>
        <w:drawing>
          <wp:inline wp14:editId="533216D2" wp14:anchorId="12E47742">
            <wp:extent cx="6791325" cy="2095524"/>
            <wp:effectExtent l="0" t="0" r="0" b="0"/>
            <wp:docPr id="20707159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69d23d781c9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9353" r="0" b="1592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791325" cy="209552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16" w:rsidP="43B0CA28" w:rsidRDefault="00FE4316" w14:paraId="3BC37F72" w14:textId="60F0DB8D">
      <w:pPr>
        <w:pStyle w:val="Normal"/>
      </w:pPr>
    </w:p>
    <w:p w:rsidR="00FE4316" w:rsidP="43B0CA28" w:rsidRDefault="00FE4316" w14:noSpellErr="1" w14:paraId="0802FF0E" w14:textId="66ED17C7">
      <w:pPr>
        <w:pStyle w:val="Normal"/>
      </w:pPr>
    </w:p>
    <w:p w:rsidR="00FE4316" w:rsidP="00FE4316" w:rsidRDefault="00FE4316" w14:paraId="192FB356" w14:noSpellErr="1" w14:textId="361E9622">
      <w:pPr>
        <w:pStyle w:val="Heading2"/>
      </w:pPr>
    </w:p>
    <w:p w:rsidR="43B0CA28" w:rsidP="43B0CA28" w:rsidRDefault="43B0CA28" w14:paraId="236C04A3" w14:textId="00902519">
      <w:pPr>
        <w:pStyle w:val="Normal"/>
      </w:pPr>
    </w:p>
    <w:p w:rsidR="43B0CA28" w:rsidP="43B0CA28" w:rsidRDefault="43B0CA28" w14:paraId="137C80B8" w14:textId="641824E2">
      <w:pPr>
        <w:pStyle w:val="Normal"/>
      </w:pPr>
    </w:p>
    <w:p w:rsidR="43B0CA28" w:rsidP="43B0CA28" w:rsidRDefault="43B0CA28" w14:paraId="27472EF4" w14:textId="5F384D14">
      <w:pPr>
        <w:pStyle w:val="Normal"/>
      </w:pPr>
    </w:p>
    <w:p w:rsidR="43B0CA28" w:rsidP="43B0CA28" w:rsidRDefault="43B0CA28" w14:paraId="15206EB4" w14:textId="6170535A">
      <w:pPr>
        <w:pStyle w:val="Normal"/>
      </w:pPr>
    </w:p>
    <w:p w:rsidR="00FE4316" w:rsidP="00FE4316" w:rsidRDefault="00FE4316" w14:paraId="4E65DE92" w14:noSpellErr="1" w14:textId="43AD4579">
      <w:pPr>
        <w:pStyle w:val="Heading2"/>
      </w:pPr>
      <w:bookmarkStart w:name="_Toc431296402" w:id="13"/>
      <w:bookmarkEnd w:id="13"/>
    </w:p>
    <w:p w:rsidR="004E0A9D" w:rsidP="00FE4316" w:rsidRDefault="004E0A9D" w14:paraId="351860A7" w14:textId="77777777"/>
    <w:p w:rsidR="00B2656D" w:rsidP="00FE4316" w:rsidRDefault="00B2656D" w14:paraId="0340C9CD" w14:textId="77777777"/>
    <w:p w:rsidR="00B2656D" w:rsidP="00FE4316" w:rsidRDefault="00B2656D" w14:paraId="678A7CDC" w14:textId="77777777"/>
    <w:p w:rsidR="00B2656D" w:rsidP="00FE4316" w:rsidRDefault="00B2656D" w14:paraId="46E4F763" w14:textId="77777777"/>
    <w:p w:rsidR="00B2656D" w:rsidP="00FE4316" w:rsidRDefault="00B2656D" w14:paraId="58F37E49" w14:textId="77777777"/>
    <w:p w:rsidR="00B2656D" w:rsidP="00FE4316" w:rsidRDefault="00B2656D" w14:paraId="104090E3" w14:textId="77777777"/>
    <w:p w:rsidR="00B2656D" w:rsidP="00FE4316" w:rsidRDefault="00B2656D" w14:paraId="18030A31" w14:textId="77777777"/>
    <w:p w:rsidR="00B2656D" w:rsidP="00FE4316" w:rsidRDefault="00B2656D" w14:paraId="47AAB658" w14:textId="77777777"/>
    <w:p w:rsidR="00B2656D" w:rsidP="00FE4316" w:rsidRDefault="00B2656D" w14:paraId="7B221ED0" w14:textId="77777777"/>
    <w:p w:rsidR="00B2656D" w:rsidP="00FE4316" w:rsidRDefault="00B2656D" w14:paraId="67051163" w14:textId="77777777"/>
    <w:p w:rsidR="00B2656D" w:rsidP="00FE4316" w:rsidRDefault="00B2656D" w14:paraId="4878FEAC" w14:textId="77777777"/>
    <w:p w:rsidR="00B2656D" w:rsidP="00FE4316" w:rsidRDefault="00B2656D" w14:paraId="64CEE20D" w14:textId="77777777"/>
    <w:p w:rsidR="004E0A9D" w:rsidP="004E0A9D" w:rsidRDefault="00FE4316" w14:paraId="6FC2F731" w14:textId="77777777" w14:noSpellErr="1">
      <w:pPr>
        <w:pStyle w:val="Heading1"/>
      </w:pPr>
      <w:bookmarkStart w:name="_Toc431296403" w:id="14"/>
      <w:r w:rsidR="339F5F35">
        <w:rPr/>
        <w:t>Week…</w:t>
      </w:r>
      <w:r w:rsidR="339F5F35">
        <w:rPr/>
        <w:t>13</w:t>
      </w:r>
      <w:bookmarkEnd w:id="14"/>
    </w:p>
    <w:p w:rsidR="00FE4316" w:rsidP="00FE4316" w:rsidRDefault="00FE4316" w14:paraId="25921747" w14:textId="77777777" w14:noSpellErr="1">
      <w:r w:rsidR="339F5F35">
        <w:rPr/>
        <w:t>Continue this structure for the remaining weeks up until week 1</w:t>
      </w:r>
      <w:r w:rsidR="339F5F35">
        <w:rPr/>
        <w:t>3</w:t>
      </w:r>
    </w:p>
    <w:p w:rsidR="00FE4316" w:rsidP="00FE4316" w:rsidRDefault="00FE4316" w14:paraId="7093B7A9" w14:textId="77777777" w14:noSpellErr="1">
      <w:r w:rsidR="339F5F35">
        <w:rPr/>
        <w:t xml:space="preserve">Some overview of the topics covered by the lecture and the exercises. Not too much, may be a paragraph. </w:t>
      </w:r>
    </w:p>
    <w:p w:rsidR="00FE4316" w:rsidP="00FE4316" w:rsidRDefault="00FE4316" w14:paraId="6DF9C96D" w14:textId="77777777" w14:noSpellErr="1">
      <w:pPr>
        <w:pStyle w:val="Heading2"/>
      </w:pPr>
      <w:bookmarkStart w:name="_Toc431296404" w:id="15"/>
      <w:r w:rsidR="339F5F35">
        <w:rPr/>
        <w:t>Exercises 1</w:t>
      </w:r>
      <w:bookmarkEnd w:id="15"/>
    </w:p>
    <w:p w:rsidR="00FE4316" w:rsidP="00FE4316" w:rsidRDefault="00FE4316" w14:paraId="22B13E54" w14:textId="77777777">
      <w:r w:rsidR="4599B6B0">
        <w:rPr/>
        <w:t xml:space="preserve">Provide the exercises description and your answers. Where applicable </w:t>
      </w:r>
      <w:proofErr w:type="gramStart"/>
      <w:r w:rsidR="4599B6B0">
        <w:rPr/>
        <w:t>use  source</w:t>
      </w:r>
      <w:proofErr w:type="gramEnd"/>
      <w:r w:rsidR="4599B6B0">
        <w:rPr/>
        <w:t xml:space="preserve"> code excerpts, explanations of these, represent your results, for example by showing screenshots of your program and, where applicable, display the use of your code repository (</w:t>
      </w:r>
      <w:proofErr w:type="spellStart"/>
      <w:r w:rsidR="4599B6B0">
        <w:rPr/>
        <w:t>github</w:t>
      </w:r>
      <w:proofErr w:type="spellEnd"/>
      <w:r w:rsidR="4599B6B0">
        <w:rPr/>
        <w:t xml:space="preserve">) either by screenshots or by providing log data from your code repository.  </w:t>
      </w:r>
    </w:p>
    <w:p w:rsidR="00FE4316" w:rsidP="00FE4316" w:rsidRDefault="00FE4316" w14:paraId="04B0ED5E" w14:textId="77777777" w14:noSpellErr="1">
      <w:pPr>
        <w:pStyle w:val="Heading2"/>
      </w:pPr>
      <w:bookmarkStart w:name="_Toc431296405" w:id="16"/>
      <w:r w:rsidR="339F5F35">
        <w:rPr/>
        <w:t>Exercises 2</w:t>
      </w:r>
      <w:bookmarkEnd w:id="16"/>
    </w:p>
    <w:p w:rsidR="00FE4316" w:rsidP="00FE4316" w:rsidRDefault="00FE4316" w14:paraId="128EE241" w14:textId="77777777">
      <w:r w:rsidR="4599B6B0">
        <w:rPr/>
        <w:t xml:space="preserve">Provide the exercises description and your answers. Where applicable </w:t>
      </w:r>
      <w:proofErr w:type="gramStart"/>
      <w:r w:rsidR="4599B6B0">
        <w:rPr/>
        <w:t>use  source</w:t>
      </w:r>
      <w:proofErr w:type="gramEnd"/>
      <w:r w:rsidR="4599B6B0">
        <w:rPr/>
        <w:t xml:space="preserve"> code excerpts, explanations of these, represent your results, for example by showing screenshots of your program and, where applicable, display the use of your code repository (</w:t>
      </w:r>
      <w:proofErr w:type="spellStart"/>
      <w:r w:rsidR="4599B6B0">
        <w:rPr/>
        <w:t>github</w:t>
      </w:r>
      <w:proofErr w:type="spellEnd"/>
      <w:r w:rsidR="4599B6B0">
        <w:rPr/>
        <w:t xml:space="preserve">) either by screenshots or by providing log data from your code repository.  </w:t>
      </w:r>
    </w:p>
    <w:p w:rsidR="00FE4316" w:rsidP="00FE4316" w:rsidRDefault="00FE4316" w14:paraId="0E8A8672" w14:textId="77777777" w14:noSpellErr="1">
      <w:pPr>
        <w:pStyle w:val="Heading2"/>
      </w:pPr>
      <w:bookmarkStart w:name="_Toc431296406" w:id="17"/>
      <w:r w:rsidR="339F5F35">
        <w:rPr/>
        <w:t>Exercises …</w:t>
      </w:r>
      <w:bookmarkEnd w:id="17"/>
    </w:p>
    <w:p w:rsidR="004E0A9D" w:rsidP="004E0A9D" w:rsidRDefault="004E0A9D" w14:paraId="73548B0B" w14:textId="77777777"/>
    <w:p w:rsidR="004E0A9D" w:rsidP="004E0A9D" w:rsidRDefault="004E0A9D" w14:paraId="0D6717B7" w14:textId="77777777"/>
    <w:p w:rsidR="00B2656D" w:rsidP="004E0A9D" w:rsidRDefault="00B2656D" w14:paraId="47057E8D" w14:textId="77777777"/>
    <w:p w:rsidR="00B2656D" w:rsidP="004E0A9D" w:rsidRDefault="00B2656D" w14:paraId="38D4D478" w14:textId="77777777"/>
    <w:p w:rsidR="00B2656D" w:rsidP="004E0A9D" w:rsidRDefault="00B2656D" w14:paraId="57E7D2FD" w14:textId="77777777"/>
    <w:p w:rsidR="00B2656D" w:rsidP="004E0A9D" w:rsidRDefault="00B2656D" w14:paraId="7396141E" w14:textId="77777777"/>
    <w:p w:rsidR="00B2656D" w:rsidP="004E0A9D" w:rsidRDefault="00B2656D" w14:paraId="5F8EA56D" w14:textId="77777777"/>
    <w:p w:rsidR="00B2656D" w:rsidP="004E0A9D" w:rsidRDefault="00B2656D" w14:paraId="7E6D4167" w14:textId="77777777"/>
    <w:p w:rsidR="00B2656D" w:rsidP="004E0A9D" w:rsidRDefault="00B2656D" w14:paraId="40730175" w14:textId="77777777"/>
    <w:p w:rsidR="00B2656D" w:rsidP="004E0A9D" w:rsidRDefault="00B2656D" w14:paraId="170BB4DB" w14:textId="77777777"/>
    <w:p w:rsidR="00B2656D" w:rsidP="004E0A9D" w:rsidRDefault="00B2656D" w14:paraId="3725F6BF" w14:textId="77777777"/>
    <w:p w:rsidR="00B2656D" w:rsidP="004E0A9D" w:rsidRDefault="00B2656D" w14:paraId="4677D846" w14:textId="77777777"/>
    <w:p w:rsidR="004E0A9D" w:rsidP="004E0A9D" w:rsidRDefault="004E0A9D" w14:paraId="7EB0DBEE" w14:textId="77777777" w14:noSpellErr="1">
      <w:r w:rsidR="339F5F35">
        <w:rPr/>
        <w:t xml:space="preserve">Example description of an exercise: </w:t>
      </w:r>
    </w:p>
    <w:p w:rsidRPr="004E0A9D" w:rsidR="004E0A9D" w:rsidP="004E0A9D" w:rsidRDefault="004E0A9D" w14:paraId="61F225E1" w14:textId="77777777">
      <w:r>
        <w:rPr>
          <w:noProof/>
          <w:lang w:val="en-GB" w:eastAsia="en-GB"/>
        </w:rPr>
        <w:lastRenderedPageBreak/>
        <w:drawing>
          <wp:inline distT="0" distB="0" distL="0" distR="0" wp14:anchorId="052174FA" wp14:editId="6F91526A">
            <wp:extent cx="6638925" cy="535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0F95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E4316" w:rsidR="00FE4316" w:rsidP="00FE4316" w:rsidRDefault="00FE4316" w14:paraId="21A422A6" w14:textId="77777777"/>
    <w:p w:rsidR="00FE4316" w:rsidP="00FE4316" w:rsidRDefault="00FE4316" w14:paraId="30D20216" w14:textId="77777777"/>
    <w:p w:rsidRPr="00FE4316" w:rsidR="00FE4316" w:rsidP="00FE4316" w:rsidRDefault="00FE4316" w14:paraId="03A6E049" w14:textId="77777777">
      <w:pPr>
        <w:pStyle w:val="Heading2"/>
      </w:pPr>
    </w:p>
    <w:p w:rsidR="005B5242" w:rsidRDefault="005B5242" w14:paraId="33F6FF47" w14:textId="77777777"/>
    <w:sectPr w:rsidR="005B5242">
      <w:headerReference w:type="default" r:id="rId13"/>
      <w:footerReference w:type="even" r:id="rId14"/>
      <w:footerReference w:type="default" r:id="rId15"/>
      <w:pgSz w:w="12240" w:h="15840" w:orient="portrait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8E4" w:rsidRDefault="00D948E4" w14:paraId="5B5C9B7A" w14:textId="77777777">
      <w:pPr>
        <w:spacing w:after="0" w:line="240" w:lineRule="auto"/>
      </w:pPr>
      <w:r>
        <w:separator/>
      </w:r>
    </w:p>
  </w:endnote>
  <w:endnote w:type="continuationSeparator" w:id="0">
    <w:p w:rsidR="00D948E4" w:rsidRDefault="00D948E4" w14:paraId="55B541F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5B5242" w:rsidRDefault="005B5242" w14:paraId="1F12E394" w14:textId="77777777">
    <w:pPr>
      <w:jc w:val="right"/>
    </w:pPr>
  </w:p>
  <w:p w:rsidR="005B5242" w:rsidRDefault="00B2656D" w14:paraId="32B17431" w14:textId="7777777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5B5242" w:rsidRDefault="00B2656D" w14:paraId="5CC343F5" w14:textId="77777777">
    <w:pPr>
      <w:jc w:val="right"/>
    </w:pPr>
    <w:r>
      <w:rPr>
        <w:noProof/>
        <w:lang w:val="en-GB" w:eastAsia="en-GB"/>
      </w:rPr>
      <mc:AlternateContent>
        <mc:Choice Requires="wpg">
          <w:drawing>
            <wp:inline distT="0" distB="0" distL="0" distR="0" wp14:anchorId="7491E954" wp14:editId="1CB1447D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oup 4" style="width:183.3pt;height:3.55pt;mso-position-horizontal-relative:char;mso-position-vertical-relative:line" coordsize="3666,71" coordorigin="7606,15084" o:spid="_x0000_s1026" w14:anchorId="0EB688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5" style="position:absolute;left:8548;top:15084;width:2723;height:0;rotation:180;visibility:visible;mso-wrap-style:square" o:spid="_x0000_s1027" strokecolor="#438086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/>
              <v:shape id="AutoShape 6" style="position:absolute;left:7606;top:15155;width:3666;height:0;rotation:180;visibility:visible;mso-wrap-style:square" o:spid="_x0000_s1028" strokecolor="#438086" strokeweight="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/>
              <w10:anchorlock/>
            </v:group>
          </w:pict>
        </mc:Fallback>
      </mc:AlternateContent>
    </w:r>
  </w:p>
  <w:p w:rsidR="005B5242" w:rsidRDefault="005B5242" w14:paraId="4A12E4C5" w14:textId="77777777">
    <w:pPr>
      <w:pStyle w:val="NoSpacing"/>
      <w:rPr>
        <w:sz w:val="2"/>
        <w:szCs w:val="2"/>
      </w:rPr>
    </w:pPr>
  </w:p>
  <w:p w:rsidR="005B5242" w:rsidRDefault="005B5242" w14:paraId="51DF4071" w14:textId="77777777"/>
  <w:p w:rsidR="005B5242" w:rsidRDefault="005B5242" w14:paraId="7CB817F2" w14:textId="77777777"/>
  <w:p w:rsidR="005B5242" w:rsidRDefault="005B5242" w14:paraId="3D7BAA82" w14:textId="77777777"/>
  <w:p w:rsidR="00B92C5B" w:rsidRDefault="00B92C5B" w14:paraId="4C48FFFD" w14:textId="7777777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868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43B" w:rsidRDefault="00B0543B" w14:paraId="0F36CFE7" w14:textId="654974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E6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92C5B" w:rsidRDefault="00B92C5B" w14:paraId="44D278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8E4" w:rsidRDefault="00D948E4" w14:paraId="0A74970F" w14:textId="77777777">
      <w:pPr>
        <w:spacing w:after="0" w:line="240" w:lineRule="auto"/>
      </w:pPr>
      <w:r>
        <w:separator/>
      </w:r>
    </w:p>
  </w:footnote>
  <w:footnote w:type="continuationSeparator" w:id="0">
    <w:p w:rsidR="00D948E4" w:rsidRDefault="00D948E4" w14:paraId="1A92832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B5242" w:rsidP="339F5F35" w:rsidRDefault="00D948E4" w14:paraId="2E4FFC5D" w14:textId="77777777" w14:noSpellErr="1">
        <w:pPr>
          <w:spacing w:after="0"/>
          <w:jc w:val="center"/>
          <w:rPr>
            <w:color w:val="E4E9EF" w:themeColor="background2" w:themeTint="FF" w:themeShade="FF"/>
          </w:rPr>
        </w:pPr>
        <w:r w:rsidRPr="339F5F35" w:rsidR="339F5F35">
          <w:rPr>
            <w:color w:val="6076B4" w:themeColor="accent1" w:themeTint="FF" w:themeShade="FF"/>
            <w:lang w:val="en-GB"/>
          </w:rPr>
          <w:t>Logbook for ISD</w:t>
        </w:r>
      </w:p>
    </w:sdtContent>
  </w:sdt>
  <w:p w:rsidR="005B5242" w:rsidRDefault="00B2656D" w14:paraId="4D913687" w14:textId="77777777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  <w:p w:rsidR="00B92C5B" w:rsidRDefault="00B92C5B" w14:paraId="56E5C277" w14:textId="7777777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218"/>
    <w:multiLevelType w:val="hybridMultilevel"/>
    <w:tmpl w:val="42F078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activeWritingStyle w:lang="en-GB" w:vendorID="64" w:dllVersion="131078" w:nlCheck="1" w:checkStyle="0" w:appName="MSWord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E4"/>
    <w:rsid w:val="000B5AFB"/>
    <w:rsid w:val="002C3E45"/>
    <w:rsid w:val="00347E6B"/>
    <w:rsid w:val="0038123B"/>
    <w:rsid w:val="004E0A9D"/>
    <w:rsid w:val="005B5242"/>
    <w:rsid w:val="005E3FA0"/>
    <w:rsid w:val="006A2895"/>
    <w:rsid w:val="00AF733A"/>
    <w:rsid w:val="00B0543B"/>
    <w:rsid w:val="00B2656D"/>
    <w:rsid w:val="00B92C5B"/>
    <w:rsid w:val="00CA3A47"/>
    <w:rsid w:val="00D948E4"/>
    <w:rsid w:val="00ED78E9"/>
    <w:rsid w:val="00FE4316"/>
    <w:rsid w:val="339F5F35"/>
    <w:rsid w:val="43B0CA28"/>
    <w:rsid w:val="4599B6B0"/>
    <w:rsid w:val="70B62BA9"/>
    <w:rsid w:val="7643C070"/>
    <w:rsid w:val="7FC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89AD8D"/>
  <w15:docId w15:val="{4DCC5820-51CA-48CA-AABC-91B3A935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hAnsiTheme="majorHAnsi" w:eastAsiaTheme="majorEastAsia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hAnsiTheme="majorHAnsi" w:eastAsiaTheme="majorEastAsia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hAnsiTheme="majorHAnsi" w:eastAsiaTheme="majorEastAsia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hAnsiTheme="majorHAnsi" w:eastAsiaTheme="majorEastAsia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hAnsiTheme="majorHAnsi" w:eastAsiaTheme="majorEastAsia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hAnsiTheme="majorHAnsi" w:eastAsiaTheme="majorEastAsia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hAnsiTheme="majorHAnsi" w:eastAsiaTheme="majorEastAsia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Cs/>
      <w:i/>
      <w:color w:val="auto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Cs/>
      <w:color w:val="auto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hAnsiTheme="majorHAnsi" w:eastAsiaTheme="majorEastAsia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 w:eastAsiaTheme="minorEastAsi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Cs/>
      <w:i/>
      <w:iCs/>
      <w:color w:val="auto"/>
      <w:sz w:val="23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000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iCs/>
      <w:color w:val="000000"/>
      <w:sz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/>
      <w:sz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00000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styleId="QuoteChar" w:customStyle="1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6076B4" w:themeColor="accent1" w:sz="36" w:space="8"/>
        <w:left w:val="single" w:color="6076B4" w:themeColor="accent1" w:sz="36" w:space="8"/>
        <w:bottom w:val="single" w:color="6076B4" w:themeColor="accent1" w:sz="36" w:space="8"/>
        <w:right w:val="single" w:color="6076B4" w:themeColor="accent1" w:sz="36" w:space="8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hAnsiTheme="majorHAnsi" w:eastAsiaTheme="majorEastAsia"/>
      <w:bCs/>
      <w:i/>
      <w:iCs/>
      <w:color w:val="000000"/>
      <w:sz w:val="24"/>
      <w:lang w:bidi="hi-IN"/>
      <w14:ligatures w14:val="standardContextual"/>
      <w14:cntxtAlts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rFonts w:asciiTheme="majorHAnsi" w:hAnsiTheme="majorHAnsi" w:eastAsiaTheme="majorEastAsia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E43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3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4316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tmp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image" Target="/media/image4.png" Id="Raa59ba00f12748c0" /><Relationship Type="http://schemas.openxmlformats.org/officeDocument/2006/relationships/image" Target="/media/image5.png" Id="R37bd933b487f44a7" /><Relationship Type="http://schemas.openxmlformats.org/officeDocument/2006/relationships/image" Target="/media/image6.png" Id="Ref11377fbf2b485d" /><Relationship Type="http://schemas.openxmlformats.org/officeDocument/2006/relationships/image" Target="/media/image8.png" Id="Rafdb4aab8be9448f" /><Relationship Type="http://schemas.openxmlformats.org/officeDocument/2006/relationships/image" Target="/media/image9.png" Id="Rff71cfaa5fa34b33" /><Relationship Type="http://schemas.openxmlformats.org/officeDocument/2006/relationships/image" Target="/media/imagea.png" Id="R759a5fd4cc84475f" /><Relationship Type="http://schemas.openxmlformats.org/officeDocument/2006/relationships/image" Target="/media/imageb.png" Id="Rbab7628941bd4d69" /><Relationship Type="http://schemas.openxmlformats.org/officeDocument/2006/relationships/image" Target="/media/imagec.png" Id="Reab3af343ba84e27" /><Relationship Type="http://schemas.openxmlformats.org/officeDocument/2006/relationships/image" Target="/media/imaged.png" Id="Rf69d23d781c94ed8" /><Relationship Type="http://schemas.openxmlformats.org/officeDocument/2006/relationships/image" Target="/media/imagee.png" Id="Rc1212ae457314f4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echr\AppData\Roaming\Microsoft\Templates\Executive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FE3A249C49402D8146BCDE1E9E7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DE59C-0AC2-46C6-99CC-742A4DA9C771}"/>
      </w:docPartPr>
      <w:docPartBody>
        <w:p w:rsidR="0034125C" w:rsidRDefault="0034125C">
          <w:pPr>
            <w:pStyle w:val="7EFE3A249C49402D8146BCDE1E9E737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D075DB053E947D2A075D7847F333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EDEAF-ECD8-4954-A30A-5FDD4C3D1C66}"/>
      </w:docPartPr>
      <w:docPartBody>
        <w:p w:rsidR="0034125C" w:rsidRDefault="0034125C">
          <w:pPr>
            <w:pStyle w:val="FD075DB053E947D2A075D7847F33352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25C"/>
    <w:rsid w:val="0034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FE3A249C49402D8146BCDE1E9E7370">
    <w:name w:val="7EFE3A249C49402D8146BCDE1E9E7370"/>
  </w:style>
  <w:style w:type="paragraph" w:customStyle="1" w:styleId="FD075DB053E947D2A075D7847F333524">
    <w:name w:val="FD075DB053E947D2A075D7847F333524"/>
  </w:style>
  <w:style w:type="paragraph" w:customStyle="1" w:styleId="C7F0B802C62B49D1BAAE6A3F65153BDC">
    <w:name w:val="C7F0B802C62B49D1BAAE6A3F65153BD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  <w:style w:type="paragraph" w:customStyle="1" w:styleId="E56D14F9A64A47C48387FFA4FD88B428">
    <w:name w:val="E56D14F9A64A47C48387FFA4FD88B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E814D1-2DA7-487A-ABB0-7FE2F2C7D12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ExecutiveReport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Logbook for ISD</dc:title>
  <dc:subject>Your name and student number</dc:subject>
  <dc:creator>Payam Karbassi</dc:creator>
  <lastModifiedBy>Payam Karbassi</lastModifiedBy>
  <revision>8</revision>
  <lastPrinted>2009-08-05T20:41:00.0000000Z</lastPrinted>
  <dcterms:created xsi:type="dcterms:W3CDTF">2018-09-25T14:12:00.0000000Z</dcterms:created>
  <dcterms:modified xsi:type="dcterms:W3CDTF">2018-10-03T12:21:33.9880074Z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